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913" w:rsidRPr="00BE573A" w:rsidRDefault="00212913" w:rsidP="003A4E3E"/>
    <w:p w:rsidR="00924FD3" w:rsidRDefault="00924FD3" w:rsidP="003A4E3E"/>
    <w:p w:rsidR="006854DB" w:rsidRDefault="00FB3CA8" w:rsidP="00D35928">
      <w:pPr>
        <w:pStyle w:val="Rodap"/>
        <w:spacing w:before="0"/>
        <w:jc w:val="center"/>
        <w:rPr>
          <w:b/>
          <w:bCs/>
          <w:color w:val="5B9C28"/>
          <w:sz w:val="44"/>
          <w:szCs w:val="20"/>
        </w:rPr>
      </w:pPr>
      <w:r w:rsidRPr="00F4776C">
        <w:rPr>
          <w:b/>
          <w:bCs/>
          <w:color w:val="5B9C28"/>
          <w:sz w:val="44"/>
          <w:szCs w:val="20"/>
        </w:rPr>
        <w:t>DOCUMENTAÇÃO TÉCNICA</w:t>
      </w:r>
    </w:p>
    <w:p w:rsidR="009F2F2F" w:rsidRPr="00F4776C" w:rsidRDefault="009F2F2F" w:rsidP="00D35928">
      <w:pPr>
        <w:pStyle w:val="Rodap"/>
        <w:spacing w:before="0"/>
        <w:jc w:val="center"/>
        <w:rPr>
          <w:b/>
          <w:bCs/>
          <w:color w:val="5B9C28"/>
          <w:sz w:val="44"/>
          <w:szCs w:val="20"/>
        </w:rPr>
      </w:pPr>
      <w:r>
        <w:rPr>
          <w:b/>
          <w:bCs/>
          <w:color w:val="5B9C28"/>
          <w:sz w:val="44"/>
          <w:szCs w:val="20"/>
        </w:rPr>
        <w:t>Business Intelligence</w:t>
      </w:r>
    </w:p>
    <w:p w:rsidR="00A3573A" w:rsidRPr="00D35928" w:rsidRDefault="00A3573A" w:rsidP="00D35928">
      <w:pPr>
        <w:pStyle w:val="Rodap"/>
        <w:spacing w:before="0"/>
        <w:jc w:val="center"/>
        <w:rPr>
          <w:b/>
          <w:bCs/>
          <w:color w:val="002060"/>
          <w:sz w:val="44"/>
          <w:szCs w:val="20"/>
        </w:rPr>
      </w:pPr>
    </w:p>
    <w:p w:rsidR="006854DB" w:rsidRDefault="006854DB" w:rsidP="006854DB">
      <w:pPr>
        <w:spacing w:before="0"/>
        <w:rPr>
          <w:b/>
          <w:sz w:val="32"/>
        </w:rPr>
      </w:pPr>
    </w:p>
    <w:p w:rsidR="00FB3CA8" w:rsidRPr="006854DB" w:rsidRDefault="00FB3CA8" w:rsidP="006854DB">
      <w:pPr>
        <w:spacing w:before="0"/>
        <w:rPr>
          <w:b/>
          <w:sz w:val="32"/>
        </w:rPr>
      </w:pPr>
    </w:p>
    <w:p w:rsidR="006C5041" w:rsidRDefault="006C5041" w:rsidP="003A4E3E"/>
    <w:p w:rsidR="006C5041" w:rsidRDefault="006C5041" w:rsidP="003A4E3E"/>
    <w:p w:rsidR="00535F4D" w:rsidRDefault="00535F4D" w:rsidP="003A4E3E">
      <w:pPr>
        <w:rPr>
          <w:sz w:val="48"/>
          <w:szCs w:val="48"/>
        </w:rPr>
      </w:pPr>
    </w:p>
    <w:p w:rsidR="00212913" w:rsidRPr="00BE573A" w:rsidRDefault="00824E45" w:rsidP="00824E4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11680" cy="2011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qxVx_Pu_400x4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13" w:rsidRPr="00BE573A" w:rsidRDefault="00212913" w:rsidP="003A4E3E"/>
    <w:p w:rsidR="00212913" w:rsidRPr="00BE573A" w:rsidRDefault="00212913" w:rsidP="003A4E3E"/>
    <w:p w:rsidR="00212913" w:rsidRPr="00BE573A" w:rsidRDefault="00212913" w:rsidP="003A4E3E"/>
    <w:p w:rsidR="00212913" w:rsidRPr="00BE573A" w:rsidRDefault="00212913" w:rsidP="003A4E3E"/>
    <w:p w:rsidR="00212913" w:rsidRPr="00BE573A" w:rsidRDefault="00212913" w:rsidP="00747AF0">
      <w:pPr>
        <w:jc w:val="center"/>
      </w:pPr>
    </w:p>
    <w:p w:rsidR="00C926D9" w:rsidRPr="00B60CAC" w:rsidRDefault="00C926D9" w:rsidP="00C926D9">
      <w:pPr>
        <w:spacing w:before="0" w:after="240"/>
        <w:jc w:val="center"/>
        <w:rPr>
          <w:b/>
          <w:bCs/>
          <w:sz w:val="16"/>
          <w:szCs w:val="20"/>
          <w:u w:val="single"/>
        </w:rPr>
      </w:pPr>
    </w:p>
    <w:p w:rsidR="00C926D9" w:rsidRDefault="00C926D9" w:rsidP="00C926D9">
      <w:pPr>
        <w:spacing w:before="0" w:after="240"/>
        <w:jc w:val="center"/>
        <w:rPr>
          <w:b/>
          <w:bCs/>
          <w:sz w:val="16"/>
          <w:szCs w:val="20"/>
        </w:rPr>
      </w:pPr>
    </w:p>
    <w:p w:rsidR="00C926D9" w:rsidRDefault="00C926D9" w:rsidP="00C926D9">
      <w:pPr>
        <w:spacing w:before="0" w:after="240"/>
        <w:jc w:val="center"/>
        <w:rPr>
          <w:b/>
          <w:bCs/>
          <w:sz w:val="16"/>
          <w:szCs w:val="20"/>
        </w:rPr>
      </w:pPr>
    </w:p>
    <w:p w:rsidR="00015ACC" w:rsidRPr="00B60CAC" w:rsidRDefault="00B60CAC" w:rsidP="00C926D9">
      <w:pPr>
        <w:spacing w:before="0" w:after="240"/>
        <w:jc w:val="center"/>
        <w:rPr>
          <w:b/>
          <w:bCs/>
          <w:sz w:val="18"/>
          <w:szCs w:val="18"/>
        </w:rPr>
      </w:pPr>
      <w:r>
        <w:rPr>
          <w:b/>
          <w:bCs/>
          <w:color w:val="5B9C28"/>
          <w:sz w:val="18"/>
          <w:szCs w:val="18"/>
        </w:rPr>
        <w:t xml:space="preserve">Belo Horizonte, </w:t>
      </w:r>
      <w:r w:rsidR="009F2F2F">
        <w:rPr>
          <w:b/>
          <w:bCs/>
          <w:color w:val="5B9C28"/>
          <w:sz w:val="18"/>
          <w:szCs w:val="18"/>
        </w:rPr>
        <w:t>fevereiro</w:t>
      </w:r>
      <w:r>
        <w:rPr>
          <w:b/>
          <w:bCs/>
          <w:color w:val="5B9C28"/>
          <w:sz w:val="18"/>
          <w:szCs w:val="18"/>
        </w:rPr>
        <w:t xml:space="preserve"> 201</w:t>
      </w:r>
      <w:r w:rsidR="009F2F2F">
        <w:rPr>
          <w:b/>
          <w:bCs/>
          <w:color w:val="5B9C28"/>
          <w:sz w:val="18"/>
          <w:szCs w:val="18"/>
        </w:rPr>
        <w:t>9</w:t>
      </w:r>
    </w:p>
    <w:p w:rsidR="003C371D" w:rsidRPr="00E63A46" w:rsidRDefault="00E63A46" w:rsidP="00BA38F4">
      <w:pPr>
        <w:pStyle w:val="BNSTtulo2"/>
      </w:pPr>
      <w:r>
        <w:lastRenderedPageBreak/>
        <w:t>Passos antes de popular as tabelas</w:t>
      </w:r>
    </w:p>
    <w:p w:rsidR="00E63A46" w:rsidRPr="00E542EF" w:rsidRDefault="00E63A46" w:rsidP="00E63A46">
      <w:pPr>
        <w:pStyle w:val="PargrafodaLista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120" w:line="240" w:lineRule="auto"/>
        <w:textAlignment w:val="baseline"/>
        <w:rPr>
          <w:rStyle w:val="hps"/>
          <w:rFonts w:cs="Arial"/>
          <w:color w:val="7F7F7F" w:themeColor="text1" w:themeTint="80"/>
          <w:szCs w:val="24"/>
        </w:rPr>
      </w:pPr>
      <w:r w:rsidRPr="002C2F2A">
        <w:rPr>
          <w:rStyle w:val="hps"/>
          <w:rFonts w:cs="Arial"/>
          <w:color w:val="7F7F7F" w:themeColor="text1" w:themeTint="80"/>
          <w:szCs w:val="24"/>
        </w:rPr>
        <w:t>Usar o regex para normalizar os nomes das cidades dos participantes</w:t>
      </w:r>
      <w:r w:rsidR="00D92B2F">
        <w:rPr>
          <w:rStyle w:val="hps"/>
          <w:rFonts w:cs="Arial"/>
          <w:color w:val="7F7F7F" w:themeColor="text1" w:themeTint="80"/>
          <w:szCs w:val="24"/>
        </w:rPr>
        <w:t xml:space="preserve"> na tabela </w:t>
      </w:r>
      <w:r w:rsidR="00D92B2F" w:rsidRPr="00D92B2F">
        <w:rPr>
          <w:rStyle w:val="hps"/>
          <w:rFonts w:cs="Arial"/>
          <w:i/>
          <w:color w:val="7F7F7F" w:themeColor="text1" w:themeTint="80"/>
          <w:szCs w:val="24"/>
        </w:rPr>
        <w:t>users</w:t>
      </w:r>
      <w:r w:rsidR="00E542EF">
        <w:rPr>
          <w:rStyle w:val="hps"/>
          <w:rFonts w:cs="Arial"/>
          <w:i/>
          <w:color w:val="7F7F7F" w:themeColor="text1" w:themeTint="80"/>
          <w:szCs w:val="24"/>
        </w:rPr>
        <w:t>.</w:t>
      </w:r>
    </w:p>
    <w:p w:rsidR="00E542EF" w:rsidRPr="00E542EF" w:rsidRDefault="00E542EF" w:rsidP="00E542EF">
      <w:pPr>
        <w:overflowPunct w:val="0"/>
        <w:autoSpaceDE w:val="0"/>
        <w:autoSpaceDN w:val="0"/>
        <w:adjustRightInd w:val="0"/>
        <w:spacing w:before="0" w:after="120" w:line="240" w:lineRule="auto"/>
        <w:ind w:left="360"/>
        <w:textAlignment w:val="baseline"/>
        <w:rPr>
          <w:rStyle w:val="hps"/>
          <w:rFonts w:cs="Arial"/>
          <w:color w:val="7F7F7F" w:themeColor="text1" w:themeTint="80"/>
          <w:szCs w:val="24"/>
        </w:rPr>
      </w:pPr>
      <w:r>
        <w:rPr>
          <w:rStyle w:val="hps"/>
          <w:rFonts w:cs="Arial"/>
          <w:color w:val="7F7F7F" w:themeColor="text1" w:themeTint="80"/>
          <w:szCs w:val="24"/>
        </w:rPr>
        <w:t>Para todos os participantes que são funcionários, adicionar nome das cidades.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>db.users.find({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isPartnerEmployee: true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>}).forEach(function(element) {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if (element.city) {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console.log(element._id)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var findedPartner = db.users.find({name: new RegExp('^.*' + element.city + '.*$', 'i'), isPartner: true}, {_id: 1, name: 1}).toArray()[0]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console.log(findedPartner)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if (!findedPartner) {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console.log(element.name)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db.users.update(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    {_id: element._id},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    {$set: {partner: {name: null, id: null}}}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)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return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}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db.users.update(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{_id: element._id},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{$set: {partner: {name: findedPartner.name, id: findedPartner._id}}}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)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} else {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console.log(element.name)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db.users.update(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{_id: element._id},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    {$set: {partner: {name: null, id: null}}}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    )</w:t>
      </w:r>
    </w:p>
    <w:p w:rsidR="00E542EF" w:rsidRP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  }</w:t>
      </w:r>
    </w:p>
    <w:p w:rsidR="00E542EF" w:rsidRDefault="00E542EF" w:rsidP="00E542E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>})</w:t>
      </w:r>
    </w:p>
    <w:p w:rsidR="00E63A46" w:rsidRDefault="00E63A46" w:rsidP="00E63A46">
      <w:pPr>
        <w:pStyle w:val="PargrafodaLista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120" w:line="240" w:lineRule="auto"/>
        <w:textAlignment w:val="baseline"/>
        <w:rPr>
          <w:rStyle w:val="hps"/>
          <w:rFonts w:cs="Arial"/>
          <w:color w:val="7F7F7F" w:themeColor="text1" w:themeTint="80"/>
          <w:szCs w:val="24"/>
        </w:rPr>
      </w:pPr>
      <w:r w:rsidRPr="002C2F2A">
        <w:rPr>
          <w:rStyle w:val="hps"/>
          <w:rFonts w:cs="Arial"/>
          <w:color w:val="7F7F7F" w:themeColor="text1" w:themeTint="80"/>
          <w:szCs w:val="24"/>
        </w:rPr>
        <w:t xml:space="preserve">Executar regex na tabela </w:t>
      </w:r>
      <w:r w:rsidRPr="00D92B2F">
        <w:rPr>
          <w:rStyle w:val="hps"/>
          <w:rFonts w:cs="Arial"/>
          <w:i/>
          <w:color w:val="7F7F7F" w:themeColor="text1" w:themeTint="80"/>
          <w:szCs w:val="24"/>
        </w:rPr>
        <w:t>rescues</w:t>
      </w:r>
      <w:r w:rsidRPr="002C2F2A">
        <w:rPr>
          <w:rStyle w:val="hps"/>
          <w:rFonts w:cs="Arial"/>
          <w:color w:val="7F7F7F" w:themeColor="text1" w:themeTint="80"/>
          <w:szCs w:val="24"/>
        </w:rPr>
        <w:t xml:space="preserve"> para padronizar os nomes de acordo com a tabela de produtos e API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>db.rescues.update(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 xml:space="preserve">    { type: /minutrade/}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 xml:space="preserve">    {$set: {type: 'dataPackage'}},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 xml:space="preserve">    {multi: true}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>)</w:t>
      </w:r>
    </w:p>
    <w:p w:rsidR="00E542EF" w:rsidRPr="005E0EDE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000000" w:themeColor="text1"/>
          <w:sz w:val="20"/>
          <w:szCs w:val="20"/>
        </w:rPr>
      </w:pPr>
      <w:r w:rsidRPr="005E0EDE">
        <w:rPr>
          <w:rStyle w:val="hps"/>
          <w:rFonts w:cs="Arial"/>
          <w:i/>
          <w:color w:val="000000" w:themeColor="text1"/>
          <w:sz w:val="20"/>
          <w:szCs w:val="20"/>
        </w:rPr>
        <w:t>type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>"is2b_bill_payment"  para "billPayment"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>"is2b_recharge" para "recharge"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>"bus_ticket" para "busTicket"</w:t>
      </w:r>
    </w:p>
    <w:p w:rsidR="00E542E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i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>"wifi" para  "wifi"</w:t>
      </w:r>
    </w:p>
    <w:p w:rsidR="00D92B2F" w:rsidRPr="00E542EF" w:rsidRDefault="00E542EF" w:rsidP="00E542EF">
      <w:pPr>
        <w:pStyle w:val="PargrafodaLista"/>
        <w:spacing w:line="240" w:lineRule="auto"/>
        <w:ind w:left="1416"/>
        <w:rPr>
          <w:rStyle w:val="hps"/>
          <w:rFonts w:cs="Arial"/>
          <w:color w:val="7F7F7F" w:themeColor="text1" w:themeTint="80"/>
          <w:sz w:val="20"/>
          <w:szCs w:val="20"/>
        </w:rPr>
      </w:pPr>
      <w:r w:rsidRPr="00E542EF">
        <w:rPr>
          <w:rStyle w:val="hps"/>
          <w:rFonts w:cs="Arial"/>
          <w:i/>
          <w:color w:val="7F7F7F" w:themeColor="text1" w:themeTint="80"/>
          <w:sz w:val="20"/>
          <w:szCs w:val="20"/>
        </w:rPr>
        <w:t>"minutrade" para "dataPackage"</w:t>
      </w:r>
    </w:p>
    <w:p w:rsidR="00D92B2F" w:rsidRDefault="00D92B2F" w:rsidP="00E63A46">
      <w:pPr>
        <w:pStyle w:val="PargrafodaLista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120" w:line="240" w:lineRule="auto"/>
        <w:textAlignment w:val="baseline"/>
        <w:rPr>
          <w:rStyle w:val="hps"/>
          <w:rFonts w:cs="Arial"/>
          <w:color w:val="7F7F7F" w:themeColor="text1" w:themeTint="80"/>
          <w:szCs w:val="24"/>
        </w:rPr>
      </w:pPr>
      <w:r>
        <w:rPr>
          <w:rStyle w:val="hps"/>
          <w:rFonts w:cs="Arial"/>
          <w:color w:val="7F7F7F" w:themeColor="text1" w:themeTint="80"/>
          <w:szCs w:val="24"/>
        </w:rPr>
        <w:lastRenderedPageBreak/>
        <w:t>Executar regex em todos os usuários que são parceiros e colocar a relação “pai e filho” para parceiros Saritur</w:t>
      </w:r>
    </w:p>
    <w:p w:rsidR="007C5615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textAlignment w:val="baseline"/>
        <w:rPr>
          <w:rStyle w:val="hps"/>
          <w:rFonts w:cs="Arial"/>
          <w:color w:val="7F7F7F" w:themeColor="text1" w:themeTint="80"/>
          <w:szCs w:val="24"/>
        </w:rPr>
      </w:pP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>var sua_variavel_aqui = 'Saritur Ipatinga'</w:t>
      </w: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db.users.find({isPartner:true,name:new RegExp(`^.*${sua_variavel_aqui}.*$`, 'i')}).forEach(function(user) { </w:t>
      </w: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var novo = Object.assign({}, user, {partner: {_id: ObjectId("5ab51a89dafe50a55838a264"), name: "Saritur"}})</w:t>
      </w: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 xml:space="preserve">  console.log(novo)</w:t>
      </w: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>// db.partners.findOneAndUpdate({ein: novo.ein}, novo, {upsert: true})</w:t>
      </w: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>db.users.update({ein: novo.ein}, novo, {upsert: true})</w:t>
      </w:r>
    </w:p>
    <w:p w:rsidR="007C5615" w:rsidRPr="00E542EF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ind w:left="1416"/>
        <w:jc w:val="left"/>
        <w:textAlignment w:val="baseline"/>
        <w:rPr>
          <w:rStyle w:val="hps"/>
          <w:rFonts w:cs="Arial"/>
          <w:i/>
          <w:color w:val="7F7F7F" w:themeColor="text1" w:themeTint="80"/>
          <w:szCs w:val="24"/>
        </w:rPr>
      </w:pPr>
      <w:r w:rsidRPr="00E542EF">
        <w:rPr>
          <w:rStyle w:val="hps"/>
          <w:rFonts w:cs="Arial"/>
          <w:i/>
          <w:color w:val="7F7F7F" w:themeColor="text1" w:themeTint="80"/>
          <w:szCs w:val="24"/>
        </w:rPr>
        <w:t>})</w:t>
      </w:r>
    </w:p>
    <w:p w:rsidR="007C5615" w:rsidRPr="002C2F2A" w:rsidRDefault="007C5615" w:rsidP="007C5615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textAlignment w:val="baseline"/>
        <w:rPr>
          <w:rStyle w:val="hps"/>
          <w:rFonts w:cs="Arial"/>
          <w:color w:val="7F7F7F" w:themeColor="text1" w:themeTint="80"/>
          <w:szCs w:val="24"/>
        </w:rPr>
      </w:pPr>
    </w:p>
    <w:p w:rsidR="00E63A46" w:rsidRPr="00E63A46" w:rsidRDefault="00E63A46" w:rsidP="00D92B2F">
      <w:pPr>
        <w:pStyle w:val="PargrafodaLista"/>
        <w:overflowPunct w:val="0"/>
        <w:autoSpaceDE w:val="0"/>
        <w:autoSpaceDN w:val="0"/>
        <w:adjustRightInd w:val="0"/>
        <w:spacing w:before="0" w:after="120" w:line="240" w:lineRule="auto"/>
        <w:textAlignment w:val="baseline"/>
        <w:rPr>
          <w:rStyle w:val="hps"/>
          <w:rFonts w:cs="Arial"/>
          <w:color w:val="000000"/>
          <w:szCs w:val="24"/>
        </w:rPr>
      </w:pPr>
    </w:p>
    <w:p w:rsidR="00E63A46" w:rsidRPr="00E63A46" w:rsidRDefault="00E63A46" w:rsidP="00E63A46">
      <w:pPr>
        <w:pStyle w:val="BNSTtulo2"/>
      </w:pPr>
      <w:r>
        <w:t>Tabelas gerada</w:t>
      </w:r>
    </w:p>
    <w:p w:rsidR="00BA38F4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filtersCategories</w:t>
      </w:r>
    </w:p>
    <w:p w:rsidR="00683C94" w:rsidRPr="002C2F2A" w:rsidRDefault="00683C94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9" o:title=""/>
          </v:shape>
          <o:OLEObject Type="Embed" ProgID="Package" ShapeID="_x0000_i1025" DrawAspect="Icon" ObjectID="_1611995607" r:id="rId10"/>
        </w:object>
      </w:r>
    </w:p>
    <w:p w:rsidR="00683C94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filtersPartners</w:t>
      </w:r>
    </w:p>
    <w:p w:rsidR="00E63A46" w:rsidRDefault="00683C94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26" type="#_x0000_t75" style="width:76.2pt;height:48pt" o:ole="">
            <v:imagedata r:id="rId11" o:title=""/>
          </v:shape>
          <o:OLEObject Type="Embed" ProgID="Package" ShapeID="_x0000_i1026" DrawAspect="Icon" ObjectID="_1611995608" r:id="rId12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graphicsAccumulate</w:t>
      </w:r>
    </w:p>
    <w:p w:rsidR="00683C94" w:rsidRPr="002C2F2A" w:rsidRDefault="00683C94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27" type="#_x0000_t75" style="width:76.2pt;height:48pt" o:ole="">
            <v:imagedata r:id="rId13" o:title=""/>
          </v:shape>
          <o:OLEObject Type="Embed" ProgID="Package" ShapeID="_x0000_i1027" DrawAspect="Icon" ObjectID="_1611995609" r:id="rId14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graphicsAvarageTicket</w:t>
      </w:r>
    </w:p>
    <w:p w:rsidR="00D83983" w:rsidRPr="002C2F2A" w:rsidRDefault="00D8398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28" type="#_x0000_t75" style="width:76.2pt;height:48pt" o:ole="">
            <v:imagedata r:id="rId15" o:title=""/>
          </v:shape>
          <o:OLEObject Type="Embed" ProgID="Package" ShapeID="_x0000_i1028" DrawAspect="Icon" ObjectID="_1611995610" r:id="rId16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graphicsBalance</w:t>
      </w:r>
    </w:p>
    <w:p w:rsidR="00D83983" w:rsidRPr="002C2F2A" w:rsidRDefault="00D8398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29" type="#_x0000_t75" style="width:76.2pt;height:48pt" o:ole="">
            <v:imagedata r:id="rId17" o:title=""/>
          </v:shape>
          <o:OLEObject Type="Embed" ProgID="Package" ShapeID="_x0000_i1029" DrawAspect="Icon" ObjectID="_1611995611" r:id="rId18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graphicsRescues</w:t>
      </w:r>
    </w:p>
    <w:p w:rsidR="00D83983" w:rsidRPr="002C2F2A" w:rsidRDefault="00D8398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0" type="#_x0000_t75" style="width:76.2pt;height:48pt" o:ole="">
            <v:imagedata r:id="rId19" o:title=""/>
          </v:shape>
          <o:OLEObject Type="Embed" ProgID="Package" ShapeID="_x0000_i1030" DrawAspect="Icon" ObjectID="_1611995612" r:id="rId20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graphicsRescuesQuantity</w:t>
      </w:r>
    </w:p>
    <w:p w:rsidR="00D83983" w:rsidRPr="002C2F2A" w:rsidRDefault="00D8398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1" type="#_x0000_t75" style="width:76.2pt;height:48pt" o:ole="">
            <v:imagedata r:id="rId21" o:title=""/>
          </v:shape>
          <o:OLEObject Type="Embed" ProgID="Package" ShapeID="_x0000_i1031" DrawAspect="Icon" ObjectID="_1611995613" r:id="rId22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graphicsStatusCoins</w:t>
      </w:r>
    </w:p>
    <w:p w:rsidR="00D83983" w:rsidRPr="00CE6A0D" w:rsidRDefault="00D83983" w:rsidP="00BA38F4">
      <w:pPr>
        <w:rPr>
          <w:rFonts w:asciiTheme="minorHAnsi" w:hAnsiTheme="minorHAnsi" w:cs="Arial"/>
          <w:color w:val="7F7F7F" w:themeColor="text1" w:themeTint="80"/>
          <w:sz w:val="22"/>
          <w:u w:val="single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2" type="#_x0000_t75" style="width:76.2pt;height:48pt" o:ole="">
            <v:imagedata r:id="rId23" o:title=""/>
          </v:shape>
          <o:OLEObject Type="Embed" ProgID="Package" ShapeID="_x0000_i1032" DrawAspect="Icon" ObjectID="_1611995614" r:id="rId24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graphicsUsers</w:t>
      </w:r>
    </w:p>
    <w:p w:rsidR="00D83983" w:rsidRPr="002C2F2A" w:rsidRDefault="00D8398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3" type="#_x0000_t75" style="width:76.2pt;height:48pt" o:ole="">
            <v:imagedata r:id="rId25" o:title=""/>
          </v:shape>
          <o:OLEObject Type="Embed" ProgID="Package" ShapeID="_x0000_i1033" DrawAspect="Icon" ObjectID="_1611995615" r:id="rId26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insightsSummary</w:t>
      </w:r>
    </w:p>
    <w:p w:rsidR="00BD67E4" w:rsidRPr="002C2F2A" w:rsidRDefault="00BD67E4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4" type="#_x0000_t75" style="width:76.2pt;height:48pt" o:ole="">
            <v:imagedata r:id="rId27" o:title=""/>
          </v:shape>
          <o:OLEObject Type="Embed" ProgID="Package" ShapeID="_x0000_i1034" DrawAspect="Icon" ObjectID="_1611995616" r:id="rId28"/>
        </w:object>
      </w:r>
    </w:p>
    <w:p w:rsidR="00E63A46" w:rsidRDefault="00E63A46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reportsAccumulate</w:t>
      </w:r>
    </w:p>
    <w:p w:rsidR="00BD67E4" w:rsidRPr="002C2F2A" w:rsidRDefault="00BD67E4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5" type="#_x0000_t75" style="width:76.2pt;height:48pt" o:ole="">
            <v:imagedata r:id="rId29" o:title=""/>
          </v:shape>
          <o:OLEObject Type="Embed" ProgID="Package" ShapeID="_x0000_i1035" DrawAspect="Icon" ObjectID="_1611995617" r:id="rId30"/>
        </w:object>
      </w:r>
    </w:p>
    <w:p w:rsidR="00BB5013" w:rsidRDefault="00BB501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reportsPartners</w:t>
      </w:r>
    </w:p>
    <w:p w:rsidR="008D63B1" w:rsidRPr="002C2F2A" w:rsidRDefault="008D63B1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6" type="#_x0000_t75" style="width:76.2pt;height:48pt" o:ole="">
            <v:imagedata r:id="rId31" o:title=""/>
          </v:shape>
          <o:OLEObject Type="Embed" ProgID="Package" ShapeID="_x0000_i1036" DrawAspect="Icon" ObjectID="_1611995618" r:id="rId32"/>
        </w:object>
      </w:r>
    </w:p>
    <w:p w:rsidR="00BB5013" w:rsidRDefault="00BB501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reportsProducts</w:t>
      </w:r>
    </w:p>
    <w:p w:rsidR="008D63B1" w:rsidRPr="002C2F2A" w:rsidRDefault="008D63B1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7" type="#_x0000_t75" style="width:76.2pt;height:48pt" o:ole="">
            <v:imagedata r:id="rId33" o:title=""/>
          </v:shape>
          <o:OLEObject Type="Embed" ProgID="Package" ShapeID="_x0000_i1037" DrawAspect="Icon" ObjectID="_1611995619" r:id="rId34"/>
        </w:object>
      </w:r>
    </w:p>
    <w:p w:rsidR="00BB5013" w:rsidRDefault="00BB501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reportsRescues</w:t>
      </w:r>
    </w:p>
    <w:p w:rsidR="00BD67E4" w:rsidRPr="002C2F2A" w:rsidRDefault="00BD67E4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8" type="#_x0000_t75" style="width:76.2pt;height:48pt" o:ole="">
            <v:imagedata r:id="rId35" o:title=""/>
          </v:shape>
          <o:OLEObject Type="Embed" ProgID="Package" ShapeID="_x0000_i1038" DrawAspect="Icon" ObjectID="_1611995620" r:id="rId36"/>
        </w:object>
      </w:r>
    </w:p>
    <w:p w:rsidR="00BB5013" w:rsidRDefault="00BB5013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 w:rsidRPr="002C2F2A">
        <w:rPr>
          <w:rFonts w:asciiTheme="minorHAnsi" w:hAnsiTheme="minorHAnsi" w:cs="Arial"/>
          <w:color w:val="7F7F7F" w:themeColor="text1" w:themeTint="80"/>
          <w:sz w:val="22"/>
        </w:rPr>
        <w:t>reportsUsers</w:t>
      </w:r>
    </w:p>
    <w:p w:rsidR="00F228A5" w:rsidRDefault="00BD67E4" w:rsidP="00BA38F4">
      <w:pPr>
        <w:rPr>
          <w:rFonts w:asciiTheme="minorHAnsi" w:hAnsiTheme="minorHAnsi" w:cs="Arial"/>
          <w:color w:val="7F7F7F" w:themeColor="text1" w:themeTint="80"/>
          <w:sz w:val="22"/>
        </w:rPr>
      </w:pPr>
      <w:r>
        <w:rPr>
          <w:rFonts w:asciiTheme="minorHAnsi" w:hAnsiTheme="minorHAnsi" w:cs="Arial"/>
          <w:color w:val="7F7F7F" w:themeColor="text1" w:themeTint="80"/>
          <w:sz w:val="22"/>
        </w:rPr>
        <w:object w:dxaOrig="1520" w:dyaOrig="961">
          <v:shape id="_x0000_i1039" type="#_x0000_t75" style="width:76.2pt;height:48pt" o:ole="">
            <v:imagedata r:id="rId25" o:title=""/>
          </v:shape>
          <o:OLEObject Type="Embed" ProgID="Package" ShapeID="_x0000_i1039" DrawAspect="Icon" ObjectID="_1611995621" r:id="rId37"/>
        </w:object>
      </w:r>
    </w:p>
    <w:p w:rsidR="00F228A5" w:rsidRDefault="00F228A5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5E0EDE" w:rsidRDefault="005E0EDE" w:rsidP="00BA38F4">
      <w:pPr>
        <w:rPr>
          <w:rFonts w:asciiTheme="minorHAnsi" w:hAnsiTheme="minorHAnsi" w:cs="Arial"/>
          <w:color w:val="7F7F7F" w:themeColor="text1" w:themeTint="80"/>
          <w:sz w:val="22"/>
        </w:rPr>
      </w:pPr>
    </w:p>
    <w:p w:rsidR="00F228A5" w:rsidRPr="00F228A5" w:rsidRDefault="00F228A5" w:rsidP="00F228A5">
      <w:pPr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rescuestype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"is2b_bill_payment"</w:t>
      </w:r>
      <w:r>
        <w:rPr>
          <w:rFonts w:asciiTheme="minorHAnsi" w:hAnsiTheme="minorHAnsi" w:cs="Arial"/>
          <w:sz w:val="22"/>
        </w:rPr>
        <w:t xml:space="preserve"> </w:t>
      </w:r>
      <w:r w:rsidRPr="00F228A5">
        <w:rPr>
          <w:rFonts w:asciiTheme="minorHAnsi" w:hAnsiTheme="minorHAnsi" w:cs="Arial"/>
          <w:sz w:val="22"/>
        </w:rPr>
        <w:t xml:space="preserve">     -   "billPayment"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"is2b_recharge"</w:t>
      </w:r>
      <w:r>
        <w:rPr>
          <w:rFonts w:asciiTheme="minorHAnsi" w:hAnsiTheme="minorHAnsi" w:cs="Arial"/>
          <w:sz w:val="22"/>
        </w:rPr>
        <w:t xml:space="preserve"> </w:t>
      </w:r>
      <w:r w:rsidRPr="00F228A5">
        <w:rPr>
          <w:rFonts w:asciiTheme="minorHAnsi" w:hAnsiTheme="minorHAnsi" w:cs="Arial"/>
          <w:sz w:val="22"/>
        </w:rPr>
        <w:t xml:space="preserve">         -   "recharge"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lastRenderedPageBreak/>
        <w:t>"bus_ticket"</w:t>
      </w:r>
      <w:r>
        <w:rPr>
          <w:rFonts w:asciiTheme="minorHAnsi" w:hAnsiTheme="minorHAnsi" w:cs="Arial"/>
          <w:sz w:val="22"/>
        </w:rPr>
        <w:t xml:space="preserve">     </w:t>
      </w:r>
      <w:r w:rsidRPr="00F228A5">
        <w:rPr>
          <w:rFonts w:asciiTheme="minorHAnsi" w:hAnsiTheme="minorHAnsi" w:cs="Arial"/>
          <w:sz w:val="22"/>
        </w:rPr>
        <w:tab/>
        <w:t>-   "busTicket"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"wifi"</w:t>
      </w:r>
      <w:r>
        <w:rPr>
          <w:rFonts w:asciiTheme="minorHAnsi" w:hAnsiTheme="minorHAnsi" w:cs="Arial"/>
          <w:sz w:val="22"/>
        </w:rPr>
        <w:t xml:space="preserve">    </w:t>
      </w:r>
      <w:r w:rsidRPr="00F228A5">
        <w:rPr>
          <w:rFonts w:asciiTheme="minorHAnsi" w:hAnsiTheme="minorHAnsi" w:cs="Arial"/>
          <w:sz w:val="22"/>
        </w:rPr>
        <w:tab/>
        <w:t>-   "wifi"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"minutrade"</w:t>
      </w:r>
      <w:r w:rsidRPr="00F228A5">
        <w:rPr>
          <w:rFonts w:asciiTheme="minorHAnsi" w:hAnsiTheme="minorHAnsi" w:cs="Arial"/>
          <w:sz w:val="22"/>
        </w:rPr>
        <w:tab/>
        <w:t>-   "dataPackage"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descrition: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"rechargeRescue"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"busTicketRescue"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"billPaymentRescue"</w:t>
      </w:r>
    </w:p>
    <w:p w:rsidR="00F228A5" w:rsidRPr="00F228A5" w:rsidRDefault="00F228A5" w:rsidP="00F228A5">
      <w:pPr>
        <w:rPr>
          <w:rFonts w:asciiTheme="minorHAnsi" w:hAnsiTheme="minorHAnsi" w:cs="Arial"/>
          <w:sz w:val="22"/>
          <w:u w:val="single"/>
        </w:rPr>
      </w:pP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Resgate pagamento de conta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Resgate passagem de ônibus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"minutradeRescue"</w:t>
      </w:r>
    </w:p>
    <w:p w:rsidR="00F228A5" w:rsidRPr="00F228A5" w:rsidRDefault="00F228A5" w:rsidP="00F228A5">
      <w:pPr>
        <w:rPr>
          <w:rFonts w:asciiTheme="minorHAnsi" w:hAnsiTheme="minorHAnsi" w:cs="Arial"/>
          <w:sz w:val="22"/>
        </w:rPr>
      </w:pP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Resgate Recarga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Resgate wifi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  <w:u w:val="single"/>
        </w:rPr>
      </w:pPr>
      <w:r w:rsidRPr="00F228A5">
        <w:rPr>
          <w:rFonts w:asciiTheme="minorHAnsi" w:hAnsiTheme="minorHAnsi" w:cs="Arial"/>
          <w:sz w:val="22"/>
        </w:rPr>
        <w:t>Resgate por Dados moveis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products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type: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"dataPackage"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"busTicket"</w:t>
      </w:r>
    </w:p>
    <w:p w:rsid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"wifi"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"recharge"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"billPayment"</w:t>
      </w:r>
    </w:p>
    <w:p w:rsidR="00F228A5" w:rsidRPr="00F228A5" w:rsidRDefault="00F228A5" w:rsidP="00F228A5">
      <w:pPr>
        <w:rPr>
          <w:rFonts w:asciiTheme="minorHAnsi" w:hAnsiTheme="minorHAnsi" w:cs="Arial"/>
          <w:sz w:val="22"/>
        </w:rPr>
      </w:pPr>
    </w:p>
    <w:p w:rsidR="00F228A5" w:rsidRPr="00F228A5" w:rsidRDefault="00F228A5" w:rsidP="00F228A5">
      <w:pPr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label: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"Serviço de Pacote de Dados"</w:t>
      </w:r>
    </w:p>
    <w:p w:rsidR="00F228A5" w:rsidRPr="005E0EDE" w:rsidRDefault="00F228A5" w:rsidP="005E0EDE">
      <w:pPr>
        <w:spacing w:line="240" w:lineRule="auto"/>
        <w:rPr>
          <w:rFonts w:asciiTheme="minorHAnsi" w:hAnsiTheme="minorHAnsi" w:cs="Arial"/>
          <w:sz w:val="22"/>
          <w:u w:val="single"/>
        </w:rPr>
      </w:pPr>
      <w:r w:rsidRPr="00F228A5">
        <w:rPr>
          <w:rFonts w:asciiTheme="minorHAnsi" w:hAnsiTheme="minorHAnsi" w:cs="Arial"/>
          <w:sz w:val="22"/>
        </w:rPr>
        <w:t>"Serviço de Recarga de Passagem"</w:t>
      </w:r>
    </w:p>
    <w:p w:rsid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"Serviço de Pagamento de Conta"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t>"Serviço de Wifi"</w:t>
      </w:r>
    </w:p>
    <w:p w:rsidR="00F228A5" w:rsidRPr="00F228A5" w:rsidRDefault="00F228A5" w:rsidP="005E0EDE">
      <w:pPr>
        <w:spacing w:line="240" w:lineRule="auto"/>
        <w:rPr>
          <w:rFonts w:asciiTheme="minorHAnsi" w:hAnsiTheme="minorHAnsi" w:cs="Arial"/>
          <w:sz w:val="22"/>
        </w:rPr>
      </w:pPr>
      <w:r w:rsidRPr="00F228A5">
        <w:rPr>
          <w:rFonts w:asciiTheme="minorHAnsi" w:hAnsiTheme="minorHAnsi" w:cs="Arial"/>
          <w:sz w:val="22"/>
        </w:rPr>
        <w:lastRenderedPageBreak/>
        <w:t>"Serviço de Recarga de Celular"</w:t>
      </w:r>
    </w:p>
    <w:p w:rsidR="00F228A5" w:rsidRPr="002C2F2A" w:rsidRDefault="00F228A5" w:rsidP="00BA38F4">
      <w:pPr>
        <w:rPr>
          <w:rFonts w:asciiTheme="minorHAnsi" w:hAnsiTheme="minorHAnsi" w:cs="Arial"/>
          <w:sz w:val="22"/>
        </w:rPr>
      </w:pPr>
    </w:p>
    <w:sectPr w:rsidR="00F228A5" w:rsidRPr="002C2F2A" w:rsidSect="000B515F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529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4D2" w:rsidRDefault="007444D2" w:rsidP="003A4E3E">
      <w:r>
        <w:separator/>
      </w:r>
    </w:p>
  </w:endnote>
  <w:endnote w:type="continuationSeparator" w:id="1">
    <w:p w:rsidR="007444D2" w:rsidRDefault="007444D2" w:rsidP="003A4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AF2" w:rsidRDefault="00096AF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3083592"/>
      <w:docPartObj>
        <w:docPartGallery w:val="Page Numbers (Bottom of Page)"/>
        <w:docPartUnique/>
      </w:docPartObj>
    </w:sdtPr>
    <w:sdtContent>
      <w:p w:rsidR="006F5564" w:rsidRPr="00F4776C" w:rsidRDefault="00824E45" w:rsidP="00254BCA">
        <w:pPr>
          <w:pStyle w:val="Rodap"/>
          <w:spacing w:after="240"/>
          <w:jc w:val="right"/>
          <w:rPr>
            <w:b/>
            <w:bCs/>
            <w:color w:val="5B9C28"/>
            <w:sz w:val="18"/>
            <w:szCs w:val="20"/>
          </w:rPr>
        </w:pPr>
        <w:r w:rsidRPr="00F4776C">
          <w:rPr>
            <w:b/>
            <w:bCs/>
            <w:noProof/>
            <w:color w:val="5B9C28"/>
            <w:sz w:val="18"/>
            <w:szCs w:val="20"/>
            <w:lang w:eastAsia="pt-BR"/>
          </w:rPr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-1059815</wp:posOffset>
              </wp:positionH>
              <wp:positionV relativeFrom="paragraph">
                <wp:posOffset>-76200</wp:posOffset>
              </wp:positionV>
              <wp:extent cx="1060450" cy="1060450"/>
              <wp:effectExtent l="0" t="0" r="0" b="0"/>
              <wp:wrapNone/>
              <wp:docPr id="14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henrique.cavinato\Desktop\Untitled-1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60450" cy="1060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D35928" w:rsidRPr="00F4776C">
          <w:rPr>
            <w:b/>
            <w:bCs/>
            <w:color w:val="5B9C28"/>
            <w:sz w:val="18"/>
            <w:szCs w:val="20"/>
          </w:rPr>
          <w:t xml:space="preserve">Data: </w:t>
        </w:r>
        <w:r w:rsidR="006F5286" w:rsidRPr="00F4776C">
          <w:rPr>
            <w:b/>
            <w:bCs/>
            <w:color w:val="5B9C28"/>
            <w:sz w:val="18"/>
            <w:szCs w:val="20"/>
          </w:rPr>
          <w:fldChar w:fldCharType="begin"/>
        </w:r>
        <w:r w:rsidR="00D35928" w:rsidRPr="00F4776C">
          <w:rPr>
            <w:b/>
            <w:bCs/>
            <w:color w:val="5B9C28"/>
            <w:sz w:val="18"/>
            <w:szCs w:val="20"/>
          </w:rPr>
          <w:instrText xml:space="preserve"> TIME \@ "dd/MM/yyyy" </w:instrText>
        </w:r>
        <w:r w:rsidR="006F5286" w:rsidRPr="00F4776C">
          <w:rPr>
            <w:b/>
            <w:bCs/>
            <w:color w:val="5B9C28"/>
            <w:sz w:val="18"/>
            <w:szCs w:val="20"/>
          </w:rPr>
          <w:fldChar w:fldCharType="separate"/>
        </w:r>
        <w:r w:rsidR="00DD1C29">
          <w:rPr>
            <w:b/>
            <w:bCs/>
            <w:noProof/>
            <w:color w:val="5B9C28"/>
            <w:sz w:val="18"/>
            <w:szCs w:val="20"/>
          </w:rPr>
          <w:t>18/02/2019</w:t>
        </w:r>
        <w:r w:rsidR="006F5286" w:rsidRPr="00F4776C">
          <w:rPr>
            <w:b/>
            <w:bCs/>
            <w:color w:val="5B9C28"/>
            <w:sz w:val="18"/>
            <w:szCs w:val="20"/>
          </w:rPr>
          <w:fldChar w:fldCharType="end"/>
        </w:r>
        <w:r w:rsidR="00D35928" w:rsidRPr="00F4776C">
          <w:rPr>
            <w:b/>
            <w:bCs/>
            <w:color w:val="5B9C28"/>
            <w:sz w:val="18"/>
            <w:szCs w:val="20"/>
          </w:rPr>
          <w:t xml:space="preserve"> -</w:t>
        </w:r>
        <w:r w:rsidR="00D53B6F" w:rsidRPr="00F4776C">
          <w:rPr>
            <w:b/>
            <w:bCs/>
            <w:color w:val="5B9C28"/>
            <w:sz w:val="18"/>
            <w:szCs w:val="20"/>
          </w:rPr>
          <w:t>P</w:t>
        </w:r>
        <w:r w:rsidR="00E20873" w:rsidRPr="00F4776C">
          <w:rPr>
            <w:b/>
            <w:bCs/>
            <w:color w:val="5B9C28"/>
            <w:sz w:val="18"/>
            <w:szCs w:val="20"/>
          </w:rPr>
          <w:t xml:space="preserve">agina </w:t>
        </w:r>
        <w:r w:rsidR="006F5286" w:rsidRPr="00F4776C">
          <w:rPr>
            <w:b/>
            <w:bCs/>
            <w:color w:val="5B9C28"/>
            <w:sz w:val="18"/>
            <w:szCs w:val="20"/>
          </w:rPr>
          <w:fldChar w:fldCharType="begin"/>
        </w:r>
        <w:r w:rsidR="00E20873" w:rsidRPr="00F4776C">
          <w:rPr>
            <w:b/>
            <w:bCs/>
            <w:color w:val="5B9C28"/>
            <w:sz w:val="18"/>
            <w:szCs w:val="20"/>
          </w:rPr>
          <w:instrText>PAGE   \* MERGEFORMAT</w:instrText>
        </w:r>
        <w:r w:rsidR="006F5286" w:rsidRPr="00F4776C">
          <w:rPr>
            <w:b/>
            <w:bCs/>
            <w:color w:val="5B9C28"/>
            <w:sz w:val="18"/>
            <w:szCs w:val="20"/>
          </w:rPr>
          <w:fldChar w:fldCharType="separate"/>
        </w:r>
        <w:r w:rsidR="00DD1C29">
          <w:rPr>
            <w:b/>
            <w:bCs/>
            <w:noProof/>
            <w:color w:val="5B9C28"/>
            <w:sz w:val="18"/>
            <w:szCs w:val="20"/>
          </w:rPr>
          <w:t>4</w:t>
        </w:r>
        <w:r w:rsidR="006F5286" w:rsidRPr="00F4776C">
          <w:rPr>
            <w:b/>
            <w:bCs/>
            <w:color w:val="5B9C28"/>
            <w:sz w:val="18"/>
            <w:szCs w:val="20"/>
          </w:rPr>
          <w:fldChar w:fldCharType="end"/>
        </w:r>
      </w:p>
      <w:p w:rsidR="00824E45" w:rsidRPr="00F4776C" w:rsidRDefault="00824E45" w:rsidP="006F5564">
        <w:pPr>
          <w:pStyle w:val="Rodap"/>
          <w:spacing w:before="0"/>
          <w:jc w:val="right"/>
          <w:rPr>
            <w:b/>
            <w:bCs/>
            <w:color w:val="5B9C28"/>
            <w:sz w:val="18"/>
            <w:szCs w:val="20"/>
          </w:rPr>
        </w:pPr>
        <w:r w:rsidRPr="00F4776C">
          <w:rPr>
            <w:b/>
            <w:bCs/>
            <w:color w:val="5B9C28"/>
            <w:sz w:val="18"/>
            <w:szCs w:val="20"/>
          </w:rPr>
          <w:t>E</w:t>
        </w:r>
        <w:r w:rsidR="00E32EBB">
          <w:rPr>
            <w:b/>
            <w:bCs/>
            <w:color w:val="5B9C28"/>
            <w:sz w:val="18"/>
            <w:szCs w:val="20"/>
          </w:rPr>
          <w:t>c</w:t>
        </w:r>
        <w:r w:rsidRPr="00F4776C">
          <w:rPr>
            <w:b/>
            <w:bCs/>
            <w:color w:val="5B9C28"/>
            <w:sz w:val="18"/>
            <w:szCs w:val="20"/>
          </w:rPr>
          <w:t>obonuz</w:t>
        </w:r>
        <w:r w:rsidR="00E20873" w:rsidRPr="00F4776C">
          <w:rPr>
            <w:b/>
            <w:bCs/>
            <w:color w:val="5B9C28"/>
            <w:sz w:val="18"/>
            <w:szCs w:val="20"/>
          </w:rPr>
          <w:t xml:space="preserve">– </w:t>
        </w:r>
        <w:r w:rsidRPr="00F4776C">
          <w:rPr>
            <w:b/>
            <w:bCs/>
            <w:color w:val="5B9C28"/>
            <w:sz w:val="18"/>
            <w:szCs w:val="20"/>
          </w:rPr>
          <w:t>Av. do Contorno, nº 6.283, sala 1.305, São Pedro, Belo Horizonte/MG, CEP 30.110-931</w:t>
        </w:r>
      </w:p>
      <w:p w:rsidR="006F5564" w:rsidRPr="00F4776C" w:rsidRDefault="00E20873" w:rsidP="006F5564">
        <w:pPr>
          <w:pStyle w:val="Rodap"/>
          <w:spacing w:before="0"/>
          <w:jc w:val="right"/>
          <w:rPr>
            <w:b/>
            <w:bCs/>
            <w:color w:val="5B9C28"/>
            <w:sz w:val="18"/>
            <w:szCs w:val="20"/>
          </w:rPr>
        </w:pPr>
        <w:r w:rsidRPr="00F4776C">
          <w:rPr>
            <w:b/>
            <w:bCs/>
            <w:color w:val="5B9C28"/>
            <w:sz w:val="18"/>
            <w:szCs w:val="20"/>
          </w:rPr>
          <w:t>Contato</w:t>
        </w:r>
        <w:r w:rsidR="006F5564" w:rsidRPr="00F4776C">
          <w:rPr>
            <w:b/>
            <w:bCs/>
            <w:color w:val="5B9C28"/>
            <w:sz w:val="18"/>
            <w:szCs w:val="20"/>
          </w:rPr>
          <w:t>s</w:t>
        </w:r>
        <w:r w:rsidRPr="00F4776C">
          <w:rPr>
            <w:b/>
            <w:bCs/>
            <w:color w:val="5B9C28"/>
            <w:sz w:val="18"/>
            <w:szCs w:val="20"/>
          </w:rPr>
          <w:t xml:space="preserve">: </w:t>
        </w:r>
        <w:r w:rsidR="00816FDB" w:rsidRPr="00F4776C">
          <w:rPr>
            <w:b/>
            <w:bCs/>
            <w:color w:val="5B9C28"/>
            <w:sz w:val="18"/>
            <w:szCs w:val="20"/>
          </w:rPr>
          <w:t>(31) 99820-2468</w:t>
        </w:r>
        <w:r w:rsidRPr="00F4776C">
          <w:rPr>
            <w:b/>
            <w:bCs/>
            <w:color w:val="5B9C28"/>
            <w:sz w:val="18"/>
            <w:szCs w:val="20"/>
          </w:rPr>
          <w:t xml:space="preserve">| </w:t>
        </w:r>
        <w:r w:rsidR="00824E45" w:rsidRPr="00F4776C">
          <w:rPr>
            <w:b/>
            <w:bCs/>
            <w:color w:val="5B9C28"/>
            <w:sz w:val="18"/>
            <w:szCs w:val="20"/>
          </w:rPr>
          <w:t>atendimento@ecobonuz.com</w:t>
        </w:r>
      </w:p>
      <w:p w:rsidR="00405FA4" w:rsidRPr="00F4776C" w:rsidRDefault="00405FA4" w:rsidP="006F5564">
        <w:pPr>
          <w:pStyle w:val="Rodap"/>
          <w:spacing w:before="0"/>
          <w:jc w:val="right"/>
          <w:rPr>
            <w:b/>
            <w:bCs/>
            <w:color w:val="5B9C28"/>
            <w:sz w:val="18"/>
            <w:szCs w:val="20"/>
          </w:rPr>
        </w:pPr>
      </w:p>
      <w:p w:rsidR="00721D8C" w:rsidRPr="00254BCA" w:rsidRDefault="00405FA4" w:rsidP="00405FA4">
        <w:pPr>
          <w:pStyle w:val="Rodap"/>
          <w:spacing w:before="0"/>
          <w:jc w:val="right"/>
          <w:rPr>
            <w:b/>
            <w:bCs/>
            <w:sz w:val="16"/>
            <w:szCs w:val="20"/>
          </w:rPr>
        </w:pPr>
        <w:r w:rsidRPr="00F4776C">
          <w:rPr>
            <w:b/>
            <w:bCs/>
            <w:color w:val="5B9C28"/>
            <w:sz w:val="14"/>
            <w:szCs w:val="20"/>
          </w:rPr>
          <w:t xml:space="preserve">Copyright </w:t>
        </w:r>
        <w:r w:rsidR="00824E45" w:rsidRPr="00F4776C">
          <w:rPr>
            <w:b/>
            <w:bCs/>
            <w:color w:val="5B9C28"/>
            <w:sz w:val="14"/>
            <w:szCs w:val="20"/>
          </w:rPr>
          <w:t>ECOBONUZ</w:t>
        </w:r>
        <w:r w:rsidRPr="00F4776C">
          <w:rPr>
            <w:b/>
            <w:bCs/>
            <w:color w:val="5B9C28"/>
            <w:sz w:val="14"/>
            <w:szCs w:val="20"/>
          </w:rPr>
          <w:t xml:space="preserve"> – Todos os direitos reservados.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AF2" w:rsidRDefault="00096A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4D2" w:rsidRDefault="007444D2" w:rsidP="003A4E3E">
      <w:r>
        <w:separator/>
      </w:r>
    </w:p>
  </w:footnote>
  <w:footnote w:type="continuationSeparator" w:id="1">
    <w:p w:rsidR="007444D2" w:rsidRDefault="007444D2" w:rsidP="003A4E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AF2" w:rsidRDefault="00096AF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A6" w:rsidRPr="00F4776C" w:rsidRDefault="00096AF2" w:rsidP="00A33BA6">
    <w:pPr>
      <w:pStyle w:val="Rodap"/>
      <w:spacing w:before="0"/>
      <w:jc w:val="right"/>
      <w:rPr>
        <w:b/>
        <w:bCs/>
        <w:color w:val="5B9C28"/>
        <w:sz w:val="28"/>
        <w:szCs w:val="20"/>
      </w:rPr>
    </w:pPr>
    <w:r w:rsidRPr="00F4776C">
      <w:rPr>
        <w:b/>
        <w:bCs/>
        <w:noProof/>
        <w:color w:val="5B9C28"/>
        <w:sz w:val="18"/>
        <w:szCs w:val="20"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-1021080</wp:posOffset>
          </wp:positionH>
          <wp:positionV relativeFrom="paragraph">
            <wp:posOffset>-404495</wp:posOffset>
          </wp:positionV>
          <wp:extent cx="1060450" cy="1060450"/>
          <wp:effectExtent l="0" t="0" r="0" b="0"/>
          <wp:wrapNone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enrique.cavinato\Desktop\Untitled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1060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33BA6" w:rsidRPr="00F4776C">
      <w:rPr>
        <w:b/>
        <w:bCs/>
        <w:color w:val="5B9C28"/>
        <w:sz w:val="28"/>
        <w:szCs w:val="20"/>
      </w:rPr>
      <w:t>PLANO DO PROJETO</w:t>
    </w:r>
    <w:bookmarkStart w:id="0" w:name="_GoBack"/>
    <w:bookmarkEnd w:id="0"/>
  </w:p>
  <w:p w:rsidR="00A33BA6" w:rsidRPr="00F4776C" w:rsidRDefault="00824E45" w:rsidP="00A33BA6">
    <w:pPr>
      <w:pStyle w:val="Rodap"/>
      <w:spacing w:before="0"/>
      <w:jc w:val="right"/>
      <w:rPr>
        <w:b/>
        <w:bCs/>
        <w:color w:val="5B9C28"/>
        <w:szCs w:val="20"/>
      </w:rPr>
    </w:pPr>
    <w:r w:rsidRPr="00F4776C">
      <w:rPr>
        <w:b/>
        <w:bCs/>
        <w:color w:val="5B9C28"/>
        <w:szCs w:val="20"/>
      </w:rPr>
      <w:t>ECOBONUZ</w:t>
    </w:r>
  </w:p>
  <w:p w:rsidR="00946AC5" w:rsidRPr="00816FDB" w:rsidRDefault="00946AC5" w:rsidP="00946AC5">
    <w:pPr>
      <w:spacing w:before="0"/>
      <w:jc w:val="right"/>
      <w:rPr>
        <w:b/>
        <w:sz w:val="20"/>
        <w:u w:val="single"/>
      </w:rPr>
    </w:pPr>
  </w:p>
  <w:p w:rsidR="00946AC5" w:rsidRPr="00946AC5" w:rsidRDefault="00946AC5" w:rsidP="00946AC5">
    <w:pPr>
      <w:spacing w:before="0"/>
      <w:jc w:val="right"/>
      <w:rPr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AF2" w:rsidRDefault="00096AF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6B694A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1AE26D6"/>
    <w:multiLevelType w:val="hybridMultilevel"/>
    <w:tmpl w:val="5C326A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E1A3F"/>
    <w:multiLevelType w:val="hybridMultilevel"/>
    <w:tmpl w:val="0DD05BB2"/>
    <w:lvl w:ilvl="0" w:tplc="E278A482">
      <w:start w:val="1"/>
      <w:numFmt w:val="decimal"/>
      <w:lvlText w:val="%1."/>
      <w:lvlJc w:val="left"/>
      <w:pPr>
        <w:ind w:left="720" w:hanging="360"/>
      </w:pPr>
    </w:lvl>
    <w:lvl w:ilvl="1" w:tplc="88D86476" w:tentative="1">
      <w:start w:val="1"/>
      <w:numFmt w:val="lowerLetter"/>
      <w:lvlText w:val="%2."/>
      <w:lvlJc w:val="left"/>
      <w:pPr>
        <w:ind w:left="1440" w:hanging="360"/>
      </w:pPr>
    </w:lvl>
    <w:lvl w:ilvl="2" w:tplc="70865704" w:tentative="1">
      <w:start w:val="1"/>
      <w:numFmt w:val="lowerRoman"/>
      <w:lvlText w:val="%3."/>
      <w:lvlJc w:val="right"/>
      <w:pPr>
        <w:ind w:left="2160" w:hanging="180"/>
      </w:pPr>
    </w:lvl>
    <w:lvl w:ilvl="3" w:tplc="C950987A" w:tentative="1">
      <w:start w:val="1"/>
      <w:numFmt w:val="decimal"/>
      <w:lvlText w:val="%4."/>
      <w:lvlJc w:val="left"/>
      <w:pPr>
        <w:ind w:left="2880" w:hanging="360"/>
      </w:pPr>
    </w:lvl>
    <w:lvl w:ilvl="4" w:tplc="F78C6E92" w:tentative="1">
      <w:start w:val="1"/>
      <w:numFmt w:val="lowerLetter"/>
      <w:lvlText w:val="%5."/>
      <w:lvlJc w:val="left"/>
      <w:pPr>
        <w:ind w:left="3600" w:hanging="360"/>
      </w:pPr>
    </w:lvl>
    <w:lvl w:ilvl="5" w:tplc="35A0B54C" w:tentative="1">
      <w:start w:val="1"/>
      <w:numFmt w:val="lowerRoman"/>
      <w:lvlText w:val="%6."/>
      <w:lvlJc w:val="right"/>
      <w:pPr>
        <w:ind w:left="4320" w:hanging="180"/>
      </w:pPr>
    </w:lvl>
    <w:lvl w:ilvl="6" w:tplc="CBC4CED8" w:tentative="1">
      <w:start w:val="1"/>
      <w:numFmt w:val="decimal"/>
      <w:lvlText w:val="%7."/>
      <w:lvlJc w:val="left"/>
      <w:pPr>
        <w:ind w:left="5040" w:hanging="360"/>
      </w:pPr>
    </w:lvl>
    <w:lvl w:ilvl="7" w:tplc="C8C6E0E0" w:tentative="1">
      <w:start w:val="1"/>
      <w:numFmt w:val="lowerLetter"/>
      <w:lvlText w:val="%8."/>
      <w:lvlJc w:val="left"/>
      <w:pPr>
        <w:ind w:left="5760" w:hanging="360"/>
      </w:pPr>
    </w:lvl>
    <w:lvl w:ilvl="8" w:tplc="A2CE52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B66B6"/>
    <w:multiLevelType w:val="multilevel"/>
    <w:tmpl w:val="075009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A7C2EF1"/>
    <w:multiLevelType w:val="multilevel"/>
    <w:tmpl w:val="E11ECF8E"/>
    <w:lvl w:ilvl="0">
      <w:start w:val="1"/>
      <w:numFmt w:val="decimal"/>
      <w:pStyle w:val="BNSTtulo1"/>
      <w:lvlText w:val="%1."/>
      <w:lvlJc w:val="left"/>
      <w:pPr>
        <w:ind w:left="360" w:hanging="360"/>
      </w:pPr>
    </w:lvl>
    <w:lvl w:ilvl="1">
      <w:start w:val="1"/>
      <w:numFmt w:val="decimal"/>
      <w:pStyle w:val="BNS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EF3D90"/>
    <w:multiLevelType w:val="hybridMultilevel"/>
    <w:tmpl w:val="E014DC86"/>
    <w:name w:val="WW8Num4"/>
    <w:lvl w:ilvl="0" w:tplc="53B6E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637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4C16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9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81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3AE0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C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A9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CA7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A6591"/>
    <w:multiLevelType w:val="hybridMultilevel"/>
    <w:tmpl w:val="5D9A692E"/>
    <w:lvl w:ilvl="0" w:tplc="234A2254">
      <w:numFmt w:val="bullet"/>
      <w:lvlText w:val="•"/>
      <w:lvlJc w:val="left"/>
      <w:pPr>
        <w:ind w:left="615" w:hanging="615"/>
      </w:pPr>
      <w:rPr>
        <w:rFonts w:ascii="Calibri" w:eastAsia="Times New Roman" w:hAnsi="Calibri" w:hint="default"/>
        <w:w w:val="131"/>
      </w:rPr>
    </w:lvl>
    <w:lvl w:ilvl="1" w:tplc="4A18D1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3E45D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D601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98F3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028B4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742B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A444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7ACC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1747C5"/>
    <w:multiLevelType w:val="hybridMultilevel"/>
    <w:tmpl w:val="07AE1DDA"/>
    <w:lvl w:ilvl="0" w:tplc="45A64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C11E44E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5F0931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56C195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F4203E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2600C2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0A4088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7EEC5D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8CE627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7AB32F2"/>
    <w:multiLevelType w:val="hybridMultilevel"/>
    <w:tmpl w:val="CE005598"/>
    <w:lvl w:ilvl="0" w:tplc="A3104DFA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406BB"/>
    <w:multiLevelType w:val="hybridMultilevel"/>
    <w:tmpl w:val="8A50CA74"/>
    <w:lvl w:ilvl="0" w:tplc="04090001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000000"/>
        <w:sz w:val="24"/>
      </w:rPr>
    </w:lvl>
    <w:lvl w:ilvl="1" w:tplc="04160003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4B897F7C"/>
    <w:multiLevelType w:val="hybridMultilevel"/>
    <w:tmpl w:val="27A08108"/>
    <w:lvl w:ilvl="0" w:tplc="04160001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F0033"/>
    <w:multiLevelType w:val="hybridMultilevel"/>
    <w:tmpl w:val="BBFC694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120B1"/>
    <w:multiLevelType w:val="hybridMultilevel"/>
    <w:tmpl w:val="2BBAF308"/>
    <w:lvl w:ilvl="0" w:tplc="D9B0F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11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3573A"/>
    <w:rsid w:val="00010FFF"/>
    <w:rsid w:val="00015ACC"/>
    <w:rsid w:val="0003029A"/>
    <w:rsid w:val="0004082D"/>
    <w:rsid w:val="00057BC9"/>
    <w:rsid w:val="000701B3"/>
    <w:rsid w:val="00071D93"/>
    <w:rsid w:val="00096675"/>
    <w:rsid w:val="00096AF2"/>
    <w:rsid w:val="000A27CC"/>
    <w:rsid w:val="000B515F"/>
    <w:rsid w:val="000B5410"/>
    <w:rsid w:val="000B7246"/>
    <w:rsid w:val="000D1658"/>
    <w:rsid w:val="000D4D3A"/>
    <w:rsid w:val="000D6853"/>
    <w:rsid w:val="000D77D8"/>
    <w:rsid w:val="000E1E5D"/>
    <w:rsid w:val="000F4843"/>
    <w:rsid w:val="00102855"/>
    <w:rsid w:val="001130B7"/>
    <w:rsid w:val="00117613"/>
    <w:rsid w:val="00131640"/>
    <w:rsid w:val="0015133A"/>
    <w:rsid w:val="0015587C"/>
    <w:rsid w:val="0015684F"/>
    <w:rsid w:val="00160183"/>
    <w:rsid w:val="0016018F"/>
    <w:rsid w:val="00162156"/>
    <w:rsid w:val="00165A05"/>
    <w:rsid w:val="001759E9"/>
    <w:rsid w:val="00180AEC"/>
    <w:rsid w:val="00185707"/>
    <w:rsid w:val="001956F0"/>
    <w:rsid w:val="001A1E40"/>
    <w:rsid w:val="001A25AC"/>
    <w:rsid w:val="001A3C05"/>
    <w:rsid w:val="001B3987"/>
    <w:rsid w:val="001C4DC1"/>
    <w:rsid w:val="001E0529"/>
    <w:rsid w:val="001F1B8E"/>
    <w:rsid w:val="001F1DA0"/>
    <w:rsid w:val="0020077E"/>
    <w:rsid w:val="002043B9"/>
    <w:rsid w:val="00212913"/>
    <w:rsid w:val="00213849"/>
    <w:rsid w:val="00226765"/>
    <w:rsid w:val="00226E2F"/>
    <w:rsid w:val="00234641"/>
    <w:rsid w:val="00245CFE"/>
    <w:rsid w:val="00246E08"/>
    <w:rsid w:val="00247F3C"/>
    <w:rsid w:val="00254BCA"/>
    <w:rsid w:val="00255E4C"/>
    <w:rsid w:val="0025671E"/>
    <w:rsid w:val="002577F1"/>
    <w:rsid w:val="002717C8"/>
    <w:rsid w:val="00273725"/>
    <w:rsid w:val="00290624"/>
    <w:rsid w:val="002A15F0"/>
    <w:rsid w:val="002B45C8"/>
    <w:rsid w:val="002C2F2A"/>
    <w:rsid w:val="002D2B54"/>
    <w:rsid w:val="002D34D7"/>
    <w:rsid w:val="002D47A0"/>
    <w:rsid w:val="002D5BA8"/>
    <w:rsid w:val="002F6C07"/>
    <w:rsid w:val="002F739C"/>
    <w:rsid w:val="003043FC"/>
    <w:rsid w:val="00306183"/>
    <w:rsid w:val="003116F6"/>
    <w:rsid w:val="003129BE"/>
    <w:rsid w:val="003202B0"/>
    <w:rsid w:val="00324D66"/>
    <w:rsid w:val="0033118B"/>
    <w:rsid w:val="00341FAC"/>
    <w:rsid w:val="00344251"/>
    <w:rsid w:val="003551B8"/>
    <w:rsid w:val="003635CD"/>
    <w:rsid w:val="00372024"/>
    <w:rsid w:val="003749AB"/>
    <w:rsid w:val="00383B92"/>
    <w:rsid w:val="003943F3"/>
    <w:rsid w:val="0039484E"/>
    <w:rsid w:val="003A0C30"/>
    <w:rsid w:val="003A4E3E"/>
    <w:rsid w:val="003A5C82"/>
    <w:rsid w:val="003C141C"/>
    <w:rsid w:val="003C371D"/>
    <w:rsid w:val="003D751E"/>
    <w:rsid w:val="003F147E"/>
    <w:rsid w:val="0040139C"/>
    <w:rsid w:val="0040196E"/>
    <w:rsid w:val="00405FA4"/>
    <w:rsid w:val="00406F3B"/>
    <w:rsid w:val="004070BB"/>
    <w:rsid w:val="004171A7"/>
    <w:rsid w:val="00432B3E"/>
    <w:rsid w:val="0043381D"/>
    <w:rsid w:val="00450213"/>
    <w:rsid w:val="004567E3"/>
    <w:rsid w:val="0046397B"/>
    <w:rsid w:val="004768EA"/>
    <w:rsid w:val="00477A43"/>
    <w:rsid w:val="004806BE"/>
    <w:rsid w:val="004824B2"/>
    <w:rsid w:val="00483D03"/>
    <w:rsid w:val="004869DF"/>
    <w:rsid w:val="00490AAC"/>
    <w:rsid w:val="004A13CF"/>
    <w:rsid w:val="004B4921"/>
    <w:rsid w:val="004B6D1C"/>
    <w:rsid w:val="004D19DD"/>
    <w:rsid w:val="004D483E"/>
    <w:rsid w:val="004E30C6"/>
    <w:rsid w:val="004E32F8"/>
    <w:rsid w:val="004E5A8F"/>
    <w:rsid w:val="004F505E"/>
    <w:rsid w:val="004F67D9"/>
    <w:rsid w:val="00505AD3"/>
    <w:rsid w:val="00516700"/>
    <w:rsid w:val="005222C5"/>
    <w:rsid w:val="00525B00"/>
    <w:rsid w:val="00532D36"/>
    <w:rsid w:val="00535F4D"/>
    <w:rsid w:val="00544E5E"/>
    <w:rsid w:val="005533E3"/>
    <w:rsid w:val="00557484"/>
    <w:rsid w:val="005629AD"/>
    <w:rsid w:val="00573A34"/>
    <w:rsid w:val="00583F8C"/>
    <w:rsid w:val="005A4197"/>
    <w:rsid w:val="005A5263"/>
    <w:rsid w:val="005C74BC"/>
    <w:rsid w:val="005D0A13"/>
    <w:rsid w:val="005D564C"/>
    <w:rsid w:val="005D5D5C"/>
    <w:rsid w:val="005D6A02"/>
    <w:rsid w:val="005D6A2E"/>
    <w:rsid w:val="005E0EDE"/>
    <w:rsid w:val="005E4CCB"/>
    <w:rsid w:val="005E5F9B"/>
    <w:rsid w:val="005E7492"/>
    <w:rsid w:val="00601916"/>
    <w:rsid w:val="0061178B"/>
    <w:rsid w:val="006137CE"/>
    <w:rsid w:val="006236FC"/>
    <w:rsid w:val="006355B7"/>
    <w:rsid w:val="0064521A"/>
    <w:rsid w:val="00651ABF"/>
    <w:rsid w:val="00654139"/>
    <w:rsid w:val="00656EFA"/>
    <w:rsid w:val="006620CE"/>
    <w:rsid w:val="006642FF"/>
    <w:rsid w:val="00665872"/>
    <w:rsid w:val="00671AF7"/>
    <w:rsid w:val="00683C94"/>
    <w:rsid w:val="006854DB"/>
    <w:rsid w:val="0068592A"/>
    <w:rsid w:val="00693914"/>
    <w:rsid w:val="006B2E9C"/>
    <w:rsid w:val="006C1D5E"/>
    <w:rsid w:val="006C5041"/>
    <w:rsid w:val="006C5BFE"/>
    <w:rsid w:val="006D314E"/>
    <w:rsid w:val="006E2486"/>
    <w:rsid w:val="006E5F06"/>
    <w:rsid w:val="006F26C2"/>
    <w:rsid w:val="006F5286"/>
    <w:rsid w:val="006F5564"/>
    <w:rsid w:val="0070259A"/>
    <w:rsid w:val="007167AC"/>
    <w:rsid w:val="007219D2"/>
    <w:rsid w:val="00721D8C"/>
    <w:rsid w:val="007319B6"/>
    <w:rsid w:val="00735263"/>
    <w:rsid w:val="00742903"/>
    <w:rsid w:val="007444D2"/>
    <w:rsid w:val="007451B9"/>
    <w:rsid w:val="00745898"/>
    <w:rsid w:val="00747AF0"/>
    <w:rsid w:val="007603FF"/>
    <w:rsid w:val="0076273D"/>
    <w:rsid w:val="00763E2A"/>
    <w:rsid w:val="00774B13"/>
    <w:rsid w:val="00781911"/>
    <w:rsid w:val="00785179"/>
    <w:rsid w:val="00794628"/>
    <w:rsid w:val="007A5325"/>
    <w:rsid w:val="007B1147"/>
    <w:rsid w:val="007B7D99"/>
    <w:rsid w:val="007C1A19"/>
    <w:rsid w:val="007C24D7"/>
    <w:rsid w:val="007C5615"/>
    <w:rsid w:val="007D4C70"/>
    <w:rsid w:val="007F18BA"/>
    <w:rsid w:val="007F2A6F"/>
    <w:rsid w:val="00802D63"/>
    <w:rsid w:val="008107A9"/>
    <w:rsid w:val="00816FDB"/>
    <w:rsid w:val="00823D67"/>
    <w:rsid w:val="00824E45"/>
    <w:rsid w:val="008270B8"/>
    <w:rsid w:val="00835BCE"/>
    <w:rsid w:val="00845B03"/>
    <w:rsid w:val="00867BAC"/>
    <w:rsid w:val="00867EDF"/>
    <w:rsid w:val="008705DD"/>
    <w:rsid w:val="00870B0B"/>
    <w:rsid w:val="00871067"/>
    <w:rsid w:val="0088037A"/>
    <w:rsid w:val="00884C71"/>
    <w:rsid w:val="008946F0"/>
    <w:rsid w:val="008B488D"/>
    <w:rsid w:val="008C0048"/>
    <w:rsid w:val="008C49FD"/>
    <w:rsid w:val="008D21B1"/>
    <w:rsid w:val="008D63B1"/>
    <w:rsid w:val="008E59A0"/>
    <w:rsid w:val="008F6D2A"/>
    <w:rsid w:val="00903E1C"/>
    <w:rsid w:val="00907917"/>
    <w:rsid w:val="009123FF"/>
    <w:rsid w:val="00913701"/>
    <w:rsid w:val="009153B1"/>
    <w:rsid w:val="00917F86"/>
    <w:rsid w:val="00924FD3"/>
    <w:rsid w:val="00935957"/>
    <w:rsid w:val="009412E9"/>
    <w:rsid w:val="00946AC5"/>
    <w:rsid w:val="00955E43"/>
    <w:rsid w:val="00956FD4"/>
    <w:rsid w:val="00957236"/>
    <w:rsid w:val="0095788E"/>
    <w:rsid w:val="00962FB2"/>
    <w:rsid w:val="00970D10"/>
    <w:rsid w:val="00977A8E"/>
    <w:rsid w:val="00984C66"/>
    <w:rsid w:val="0099044B"/>
    <w:rsid w:val="009A032D"/>
    <w:rsid w:val="009A1091"/>
    <w:rsid w:val="009A32BA"/>
    <w:rsid w:val="009F2D24"/>
    <w:rsid w:val="009F2F2F"/>
    <w:rsid w:val="009F4DC1"/>
    <w:rsid w:val="00A20875"/>
    <w:rsid w:val="00A23889"/>
    <w:rsid w:val="00A30989"/>
    <w:rsid w:val="00A33BA6"/>
    <w:rsid w:val="00A33F75"/>
    <w:rsid w:val="00A3573A"/>
    <w:rsid w:val="00A45F86"/>
    <w:rsid w:val="00A54C28"/>
    <w:rsid w:val="00A56E8D"/>
    <w:rsid w:val="00A741B0"/>
    <w:rsid w:val="00A74EB9"/>
    <w:rsid w:val="00A81B52"/>
    <w:rsid w:val="00A954F0"/>
    <w:rsid w:val="00AB36AC"/>
    <w:rsid w:val="00AC4E31"/>
    <w:rsid w:val="00AC4FCF"/>
    <w:rsid w:val="00AE38A0"/>
    <w:rsid w:val="00AE4D07"/>
    <w:rsid w:val="00B142D1"/>
    <w:rsid w:val="00B2702B"/>
    <w:rsid w:val="00B35863"/>
    <w:rsid w:val="00B4275A"/>
    <w:rsid w:val="00B42E4D"/>
    <w:rsid w:val="00B60CAC"/>
    <w:rsid w:val="00B71168"/>
    <w:rsid w:val="00B81164"/>
    <w:rsid w:val="00B848D9"/>
    <w:rsid w:val="00B85B25"/>
    <w:rsid w:val="00B8610C"/>
    <w:rsid w:val="00B906E1"/>
    <w:rsid w:val="00BA1ED7"/>
    <w:rsid w:val="00BA38F4"/>
    <w:rsid w:val="00BA6012"/>
    <w:rsid w:val="00BB0067"/>
    <w:rsid w:val="00BB5013"/>
    <w:rsid w:val="00BC3AFC"/>
    <w:rsid w:val="00BC4B0E"/>
    <w:rsid w:val="00BD318D"/>
    <w:rsid w:val="00BD5A53"/>
    <w:rsid w:val="00BD67E4"/>
    <w:rsid w:val="00BD6DEE"/>
    <w:rsid w:val="00BD7FE8"/>
    <w:rsid w:val="00BE0FB1"/>
    <w:rsid w:val="00BE573A"/>
    <w:rsid w:val="00BE5B98"/>
    <w:rsid w:val="00BE69D3"/>
    <w:rsid w:val="00BE7033"/>
    <w:rsid w:val="00C008B7"/>
    <w:rsid w:val="00C1411F"/>
    <w:rsid w:val="00C23D05"/>
    <w:rsid w:val="00C30BAC"/>
    <w:rsid w:val="00C332DC"/>
    <w:rsid w:val="00C50C68"/>
    <w:rsid w:val="00C50FCF"/>
    <w:rsid w:val="00C52077"/>
    <w:rsid w:val="00C53701"/>
    <w:rsid w:val="00C61C5C"/>
    <w:rsid w:val="00C63A41"/>
    <w:rsid w:val="00C73578"/>
    <w:rsid w:val="00C8225B"/>
    <w:rsid w:val="00C926D9"/>
    <w:rsid w:val="00CA5838"/>
    <w:rsid w:val="00CB659D"/>
    <w:rsid w:val="00CB6E26"/>
    <w:rsid w:val="00CC0E9D"/>
    <w:rsid w:val="00CC356C"/>
    <w:rsid w:val="00CC4BE1"/>
    <w:rsid w:val="00CC663B"/>
    <w:rsid w:val="00CD1BC9"/>
    <w:rsid w:val="00CD7DE1"/>
    <w:rsid w:val="00CE09C8"/>
    <w:rsid w:val="00CE0B17"/>
    <w:rsid w:val="00CE3C68"/>
    <w:rsid w:val="00CE6A0D"/>
    <w:rsid w:val="00CF0E42"/>
    <w:rsid w:val="00CF3B89"/>
    <w:rsid w:val="00CF525E"/>
    <w:rsid w:val="00D14AF9"/>
    <w:rsid w:val="00D3298F"/>
    <w:rsid w:val="00D340C5"/>
    <w:rsid w:val="00D35615"/>
    <w:rsid w:val="00D35928"/>
    <w:rsid w:val="00D53314"/>
    <w:rsid w:val="00D53B6F"/>
    <w:rsid w:val="00D835E7"/>
    <w:rsid w:val="00D83983"/>
    <w:rsid w:val="00D92B2F"/>
    <w:rsid w:val="00D933C4"/>
    <w:rsid w:val="00DA22AB"/>
    <w:rsid w:val="00DB20AA"/>
    <w:rsid w:val="00DB6162"/>
    <w:rsid w:val="00DC0921"/>
    <w:rsid w:val="00DC29A2"/>
    <w:rsid w:val="00DC51A0"/>
    <w:rsid w:val="00DD0AF7"/>
    <w:rsid w:val="00DD1C29"/>
    <w:rsid w:val="00DD28E3"/>
    <w:rsid w:val="00DD59FC"/>
    <w:rsid w:val="00DE6A2F"/>
    <w:rsid w:val="00DF06E2"/>
    <w:rsid w:val="00DF5688"/>
    <w:rsid w:val="00E02B3B"/>
    <w:rsid w:val="00E200BB"/>
    <w:rsid w:val="00E20873"/>
    <w:rsid w:val="00E20D2D"/>
    <w:rsid w:val="00E24A5F"/>
    <w:rsid w:val="00E277BE"/>
    <w:rsid w:val="00E3068D"/>
    <w:rsid w:val="00E30CF1"/>
    <w:rsid w:val="00E32EBB"/>
    <w:rsid w:val="00E40FF5"/>
    <w:rsid w:val="00E447E7"/>
    <w:rsid w:val="00E47C3E"/>
    <w:rsid w:val="00E533F1"/>
    <w:rsid w:val="00E542EF"/>
    <w:rsid w:val="00E54BCA"/>
    <w:rsid w:val="00E55C8E"/>
    <w:rsid w:val="00E60972"/>
    <w:rsid w:val="00E63A46"/>
    <w:rsid w:val="00E64445"/>
    <w:rsid w:val="00E6473E"/>
    <w:rsid w:val="00E649A1"/>
    <w:rsid w:val="00E7354D"/>
    <w:rsid w:val="00E940E8"/>
    <w:rsid w:val="00EA390C"/>
    <w:rsid w:val="00EA5264"/>
    <w:rsid w:val="00EB7057"/>
    <w:rsid w:val="00EC3CCD"/>
    <w:rsid w:val="00ED3856"/>
    <w:rsid w:val="00EE20AA"/>
    <w:rsid w:val="00EE3868"/>
    <w:rsid w:val="00F0097C"/>
    <w:rsid w:val="00F05771"/>
    <w:rsid w:val="00F10E3C"/>
    <w:rsid w:val="00F133B4"/>
    <w:rsid w:val="00F228A5"/>
    <w:rsid w:val="00F30390"/>
    <w:rsid w:val="00F41B59"/>
    <w:rsid w:val="00F443F4"/>
    <w:rsid w:val="00F4776C"/>
    <w:rsid w:val="00F538DA"/>
    <w:rsid w:val="00F7006C"/>
    <w:rsid w:val="00F90AA4"/>
    <w:rsid w:val="00F97B31"/>
    <w:rsid w:val="00FA57B1"/>
    <w:rsid w:val="00FB3CA8"/>
    <w:rsid w:val="00FC15F5"/>
    <w:rsid w:val="00FD0548"/>
    <w:rsid w:val="00FD4441"/>
    <w:rsid w:val="00FD74FE"/>
    <w:rsid w:val="00FE45EC"/>
    <w:rsid w:val="00FE5CDF"/>
    <w:rsid w:val="00FF5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2F"/>
    <w:pPr>
      <w:spacing w:before="200" w:line="276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BNSTtulo1"/>
    <w:next w:val="Normal"/>
    <w:link w:val="Ttulo1Char"/>
    <w:autoRedefine/>
    <w:qFormat/>
    <w:rsid w:val="00946AC5"/>
    <w:pPr>
      <w:numPr>
        <w:numId w:val="0"/>
      </w:numPr>
      <w:ind w:left="360"/>
      <w:outlineLvl w:val="0"/>
    </w:pPr>
  </w:style>
  <w:style w:type="paragraph" w:styleId="Ttulo2">
    <w:name w:val="heading 2"/>
    <w:basedOn w:val="BNSTtulo2"/>
    <w:next w:val="Normal"/>
    <w:link w:val="Ttulo2Char"/>
    <w:autoRedefine/>
    <w:qFormat/>
    <w:rsid w:val="002D34D7"/>
    <w:pPr>
      <w:numPr>
        <w:ilvl w:val="0"/>
        <w:numId w:val="0"/>
      </w:numPr>
      <w:ind w:left="36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nhideWhenUsed/>
    <w:qFormat/>
    <w:rsid w:val="00DE6A2F"/>
    <w:pPr>
      <w:keepNext/>
      <w:numPr>
        <w:ilvl w:val="2"/>
        <w:numId w:val="3"/>
      </w:numPr>
      <w:spacing w:before="240" w:after="60"/>
      <w:outlineLvl w:val="2"/>
    </w:pPr>
    <w:rPr>
      <w:rFonts w:ascii="Trebuchet MS" w:eastAsia="Times New Roman" w:hAnsi="Trebuchet MS"/>
      <w:bCs/>
      <w:sz w:val="22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DE6A2F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DE6A2F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DE6A2F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nhideWhenUsed/>
    <w:qFormat/>
    <w:rsid w:val="00DE6A2F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nhideWhenUsed/>
    <w:qFormat/>
    <w:rsid w:val="00DE6A2F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nhideWhenUsed/>
    <w:qFormat/>
    <w:rsid w:val="00DE6A2F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58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5838"/>
    <w:rPr>
      <w:rFonts w:ascii="Tahoma" w:hAnsi="Tahoma" w:cs="Tahoma"/>
      <w:sz w:val="16"/>
      <w:szCs w:val="16"/>
    </w:rPr>
  </w:style>
  <w:style w:type="paragraph" w:styleId="Cabealho">
    <w:name w:val="header"/>
    <w:aliases w:val="h,headerU"/>
    <w:basedOn w:val="Normal"/>
    <w:link w:val="CabealhoChar"/>
    <w:uiPriority w:val="99"/>
    <w:unhideWhenUsed/>
    <w:rsid w:val="00CA58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aliases w:val="h Char,headerU Char"/>
    <w:basedOn w:val="Fontepargpadro"/>
    <w:link w:val="Cabealho"/>
    <w:uiPriority w:val="99"/>
    <w:rsid w:val="00CA5838"/>
  </w:style>
  <w:style w:type="paragraph" w:styleId="Rodap">
    <w:name w:val="footer"/>
    <w:basedOn w:val="Normal"/>
    <w:link w:val="RodapChar"/>
    <w:unhideWhenUsed/>
    <w:rsid w:val="00CA583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838"/>
  </w:style>
  <w:style w:type="paragraph" w:styleId="SemEspaamento">
    <w:name w:val="No Spacing"/>
    <w:link w:val="SemEspaamentoChar"/>
    <w:uiPriority w:val="1"/>
    <w:qFormat/>
    <w:rsid w:val="00DE6A2F"/>
    <w:rPr>
      <w:rFonts w:eastAsia="Times New Roman"/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DE6A2F"/>
    <w:rPr>
      <w:rFonts w:eastAsia="Times New Roman"/>
      <w:sz w:val="22"/>
      <w:szCs w:val="22"/>
      <w:lang w:val="en-US" w:eastAsia="en-US"/>
    </w:rPr>
  </w:style>
  <w:style w:type="character" w:customStyle="1" w:styleId="Ttulo1Char">
    <w:name w:val="Título 1 Char"/>
    <w:link w:val="Ttulo1"/>
    <w:rsid w:val="00946AC5"/>
    <w:rPr>
      <w:rFonts w:asciiTheme="minorHAnsi" w:hAnsiTheme="minorHAnsi"/>
      <w:b/>
      <w:color w:val="FFFFFF"/>
      <w:kern w:val="28"/>
      <w:sz w:val="32"/>
      <w:szCs w:val="22"/>
      <w:shd w:val="clear" w:color="auto" w:fill="548DD4"/>
    </w:rPr>
  </w:style>
  <w:style w:type="character" w:customStyle="1" w:styleId="Ttulo2Char">
    <w:name w:val="Título 2 Char"/>
    <w:link w:val="Ttulo2"/>
    <w:rsid w:val="002D34D7"/>
    <w:rPr>
      <w:rFonts w:asciiTheme="minorHAnsi" w:hAnsiTheme="minorHAnsi"/>
      <w:b/>
      <w:color w:val="0070C0"/>
      <w:kern w:val="28"/>
      <w:sz w:val="24"/>
      <w:szCs w:val="22"/>
    </w:rPr>
  </w:style>
  <w:style w:type="table" w:styleId="Tabelacomgrade">
    <w:name w:val="Table Grid"/>
    <w:basedOn w:val="Tabelanormal"/>
    <w:rsid w:val="0046397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link w:val="Ttulo3"/>
    <w:uiPriority w:val="9"/>
    <w:rsid w:val="00DE6A2F"/>
    <w:rPr>
      <w:rFonts w:ascii="Trebuchet MS" w:eastAsia="Times New Roman" w:hAnsi="Trebuchet MS"/>
      <w:bCs/>
      <w:sz w:val="22"/>
      <w:szCs w:val="22"/>
    </w:rPr>
  </w:style>
  <w:style w:type="character" w:customStyle="1" w:styleId="Ttulo4Char">
    <w:name w:val="Título 4 Char"/>
    <w:link w:val="Ttulo4"/>
    <w:uiPriority w:val="9"/>
    <w:semiHidden/>
    <w:rsid w:val="00DE6A2F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DE6A2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DE6A2F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DE6A2F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DE6A2F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DE6A2F"/>
    <w:rPr>
      <w:rFonts w:ascii="Cambria" w:eastAsia="Times New Roman" w:hAnsi="Cambria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4F67D9"/>
    <w:pPr>
      <w:spacing w:after="120" w:line="240" w:lineRule="auto"/>
      <w:ind w:left="283"/>
    </w:pPr>
    <w:rPr>
      <w:rFonts w:ascii="Times New Roman" w:eastAsia="Times New Roman" w:hAnsi="Times New Roman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F67D9"/>
    <w:rPr>
      <w:rFonts w:ascii="Times New Roman" w:eastAsia="Times New Roman" w:hAnsi="Times New Roman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717C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717C8"/>
    <w:rPr>
      <w:sz w:val="22"/>
      <w:szCs w:val="22"/>
      <w:lang w:eastAsia="en-US"/>
    </w:rPr>
  </w:style>
  <w:style w:type="paragraph" w:styleId="Legenda">
    <w:name w:val="caption"/>
    <w:basedOn w:val="Normal"/>
    <w:next w:val="Normal"/>
    <w:qFormat/>
    <w:rsid w:val="00DE6A2F"/>
    <w:pPr>
      <w:spacing w:line="240" w:lineRule="auto"/>
    </w:pPr>
    <w:rPr>
      <w:rFonts w:ascii="Times New Roman" w:eastAsia="Times New Roman" w:hAnsi="Times New Roman"/>
      <w:b/>
      <w:bCs/>
      <w:sz w:val="20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6A2F"/>
    <w:pPr>
      <w:keepLines/>
      <w:spacing w:before="480" w:after="0" w:line="276" w:lineRule="auto"/>
      <w:ind w:left="0"/>
      <w:outlineLvl w:val="9"/>
    </w:pPr>
    <w:rPr>
      <w:rFonts w:ascii="Cambria" w:hAnsi="Cambria"/>
      <w:smallCaps/>
      <w:color w:val="376092"/>
      <w:kern w:val="0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41B59"/>
  </w:style>
  <w:style w:type="paragraph" w:styleId="Sumrio2">
    <w:name w:val="toc 2"/>
    <w:basedOn w:val="Normal"/>
    <w:next w:val="Normal"/>
    <w:autoRedefine/>
    <w:uiPriority w:val="39"/>
    <w:unhideWhenUsed/>
    <w:rsid w:val="00F41B59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41B59"/>
    <w:pPr>
      <w:ind w:left="440"/>
    </w:pPr>
  </w:style>
  <w:style w:type="character" w:styleId="Hyperlink">
    <w:name w:val="Hyperlink"/>
    <w:uiPriority w:val="99"/>
    <w:unhideWhenUsed/>
    <w:rsid w:val="00F41B5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DE6A2F"/>
    <w:pPr>
      <w:ind w:left="720"/>
      <w:contextualSpacing/>
    </w:pPr>
  </w:style>
  <w:style w:type="paragraph" w:customStyle="1" w:styleId="Table">
    <w:name w:val="Table"/>
    <w:basedOn w:val="Normal"/>
    <w:rsid w:val="00E447E7"/>
    <w:pPr>
      <w:suppressAutoHyphens/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Tablehead">
    <w:name w:val="Table head"/>
    <w:basedOn w:val="Normal"/>
    <w:rsid w:val="00E447E7"/>
    <w:pPr>
      <w:spacing w:before="20" w:after="20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val="en-US"/>
    </w:rPr>
  </w:style>
  <w:style w:type="paragraph" w:customStyle="1" w:styleId="table0">
    <w:name w:val="table"/>
    <w:basedOn w:val="Normal"/>
    <w:rsid w:val="00E447E7"/>
    <w:pPr>
      <w:spacing w:line="240" w:lineRule="auto"/>
    </w:pPr>
    <w:rPr>
      <w:rFonts w:ascii="Arial" w:eastAsia="Times New Roman" w:hAnsi="Arial"/>
      <w:sz w:val="20"/>
      <w:szCs w:val="20"/>
      <w:lang w:val="en-US"/>
    </w:rPr>
  </w:style>
  <w:style w:type="paragraph" w:styleId="Corpodetexto2">
    <w:name w:val="Body Text 2"/>
    <w:basedOn w:val="Normal"/>
    <w:link w:val="Corpodetexto2Char"/>
    <w:uiPriority w:val="99"/>
    <w:unhideWhenUsed/>
    <w:rsid w:val="00E54BC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E54BCA"/>
    <w:rPr>
      <w:sz w:val="22"/>
      <w:szCs w:val="22"/>
      <w:lang w:eastAsia="en-US"/>
    </w:rPr>
  </w:style>
  <w:style w:type="paragraph" w:styleId="Commarcadores2">
    <w:name w:val="List Bullet 2"/>
    <w:basedOn w:val="Normal"/>
    <w:autoRedefine/>
    <w:rsid w:val="00D340C5"/>
    <w:pPr>
      <w:numPr>
        <w:numId w:val="1"/>
      </w:numPr>
      <w:spacing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BodyText2Bullet">
    <w:name w:val="Body Text 2 Bullet"/>
    <w:basedOn w:val="Corpodetexto2"/>
    <w:rsid w:val="00D340C5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hps">
    <w:name w:val="hps"/>
    <w:basedOn w:val="Fontepargpadro"/>
    <w:uiPriority w:val="99"/>
    <w:rsid w:val="00D340C5"/>
  </w:style>
  <w:style w:type="character" w:customStyle="1" w:styleId="apple-converted-space">
    <w:name w:val="apple-converted-space"/>
    <w:basedOn w:val="Fontepargpadro"/>
    <w:rsid w:val="00D340C5"/>
  </w:style>
  <w:style w:type="paragraph" w:customStyle="1" w:styleId="Default">
    <w:name w:val="Default"/>
    <w:rsid w:val="00BA601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Nmerodepgina">
    <w:name w:val="page number"/>
    <w:basedOn w:val="Fontepargpadro"/>
    <w:rsid w:val="0025671E"/>
  </w:style>
  <w:style w:type="character" w:styleId="TextodoEspaoReservado">
    <w:name w:val="Placeholder Text"/>
    <w:basedOn w:val="Fontepargpadro"/>
    <w:uiPriority w:val="99"/>
    <w:semiHidden/>
    <w:rsid w:val="00525B00"/>
    <w:rPr>
      <w:color w:val="808080"/>
    </w:rPr>
  </w:style>
  <w:style w:type="character" w:styleId="nfase">
    <w:name w:val="Emphasis"/>
    <w:uiPriority w:val="20"/>
    <w:qFormat/>
    <w:rsid w:val="00DE6A2F"/>
    <w:rPr>
      <w:i/>
      <w:iCs/>
    </w:rPr>
  </w:style>
  <w:style w:type="paragraph" w:styleId="NormalWeb">
    <w:name w:val="Normal (Web)"/>
    <w:basedOn w:val="Normal"/>
    <w:rsid w:val="00CC663B"/>
    <w:pPr>
      <w:suppressAutoHyphens/>
      <w:spacing w:before="28" w:after="28" w:line="100" w:lineRule="atLeast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PargrafodaLista1">
    <w:name w:val="Parágrafo da Lista1"/>
    <w:basedOn w:val="Normal"/>
    <w:rsid w:val="00CC663B"/>
    <w:pPr>
      <w:suppressAutoHyphens/>
      <w:ind w:left="720"/>
    </w:pPr>
    <w:rPr>
      <w:kern w:val="1"/>
      <w:lang w:eastAsia="ar-SA"/>
    </w:rPr>
  </w:style>
  <w:style w:type="paragraph" w:customStyle="1" w:styleId="Corpodetexto21">
    <w:name w:val="Corpo de texto 21"/>
    <w:basedOn w:val="Normal"/>
    <w:rsid w:val="00CC663B"/>
    <w:pPr>
      <w:suppressAutoHyphens/>
      <w:spacing w:after="120" w:line="480" w:lineRule="auto"/>
    </w:pPr>
    <w:rPr>
      <w:kern w:val="1"/>
      <w:lang w:eastAsia="ar-SA"/>
    </w:rPr>
  </w:style>
  <w:style w:type="paragraph" w:customStyle="1" w:styleId="BNSTtulo1">
    <w:name w:val="BNS Título 1"/>
    <w:next w:val="Normal"/>
    <w:autoRedefine/>
    <w:qFormat/>
    <w:rsid w:val="00F4776C"/>
    <w:pPr>
      <w:keepNext/>
      <w:numPr>
        <w:numId w:val="4"/>
      </w:numPr>
      <w:shd w:val="clear" w:color="auto" w:fill="5B9C28"/>
      <w:spacing w:before="240" w:after="120"/>
    </w:pPr>
    <w:rPr>
      <w:rFonts w:asciiTheme="minorHAnsi" w:hAnsiTheme="minorHAnsi"/>
      <w:b/>
      <w:color w:val="FFFFFF"/>
      <w:kern w:val="28"/>
      <w:sz w:val="32"/>
      <w:szCs w:val="22"/>
    </w:rPr>
  </w:style>
  <w:style w:type="paragraph" w:customStyle="1" w:styleId="BNSTtulo2">
    <w:name w:val="BNS Título 2"/>
    <w:basedOn w:val="BNSTtulo1"/>
    <w:next w:val="Normal"/>
    <w:autoRedefine/>
    <w:qFormat/>
    <w:rsid w:val="00824E45"/>
    <w:pPr>
      <w:numPr>
        <w:ilvl w:val="1"/>
      </w:numPr>
      <w:ind w:left="0" w:firstLine="0"/>
    </w:pPr>
    <w:rPr>
      <w:color w:val="FFFFFF" w:themeColor="background1"/>
      <w:sz w:val="28"/>
    </w:rPr>
  </w:style>
  <w:style w:type="character" w:customStyle="1" w:styleId="PargrafodaListaChar">
    <w:name w:val="Parágrafo da Lista Char"/>
    <w:link w:val="PargrafodaLista"/>
    <w:uiPriority w:val="34"/>
    <w:rsid w:val="00745898"/>
    <w:rPr>
      <w:sz w:val="24"/>
      <w:szCs w:val="22"/>
      <w:lang w:eastAsia="en-US"/>
    </w:rPr>
  </w:style>
  <w:style w:type="paragraph" w:customStyle="1" w:styleId="Introduction">
    <w:name w:val="Introduction"/>
    <w:basedOn w:val="Normal"/>
    <w:rsid w:val="009A1091"/>
    <w:pPr>
      <w:tabs>
        <w:tab w:val="left" w:pos="567"/>
      </w:tabs>
      <w:spacing w:before="0" w:after="240" w:line="264" w:lineRule="auto"/>
      <w:jc w:val="left"/>
    </w:pPr>
    <w:rPr>
      <w:rFonts w:ascii="Arial" w:eastAsia="Times New Roman" w:hAnsi="Arial"/>
      <w:color w:val="8C8C8C"/>
      <w:sz w:val="20"/>
      <w:szCs w:val="20"/>
      <w:lang w:val="en-US" w:eastAsia="sv-SE"/>
    </w:rPr>
  </w:style>
  <w:style w:type="paragraph" w:customStyle="1" w:styleId="Textodatabela">
    <w:name w:val="Texto da tabela"/>
    <w:basedOn w:val="Normal"/>
    <w:qFormat/>
    <w:rsid w:val="00FB3CA8"/>
    <w:pPr>
      <w:spacing w:before="120" w:after="120" w:line="336" w:lineRule="auto"/>
      <w:ind w:left="115" w:right="115"/>
      <w:jc w:val="left"/>
    </w:pPr>
    <w:rPr>
      <w:rFonts w:asciiTheme="minorHAnsi" w:eastAsiaTheme="minorHAnsi" w:hAnsiTheme="minorHAnsi" w:cstheme="minorBidi"/>
      <w:color w:val="404040" w:themeColor="text1" w:themeTint="BF"/>
      <w:sz w:val="20"/>
      <w:szCs w:val="20"/>
    </w:rPr>
  </w:style>
  <w:style w:type="paragraph" w:customStyle="1" w:styleId="HeadingA">
    <w:name w:val="Heading A"/>
    <w:basedOn w:val="Ttulo1"/>
    <w:uiPriority w:val="99"/>
    <w:rsid w:val="00FE5CDF"/>
    <w:pPr>
      <w:keepLines/>
      <w:pageBreakBefore/>
      <w:pBdr>
        <w:top w:val="single" w:sz="18" w:space="1" w:color="auto"/>
      </w:pBdr>
      <w:shd w:val="clear" w:color="auto" w:fill="auto"/>
      <w:overflowPunct w:val="0"/>
      <w:autoSpaceDE w:val="0"/>
      <w:autoSpaceDN w:val="0"/>
      <w:adjustRightInd w:val="0"/>
      <w:spacing w:before="142" w:after="113"/>
      <w:ind w:left="0"/>
      <w:textAlignment w:val="baseline"/>
      <w:outlineLvl w:val="9"/>
    </w:pPr>
    <w:rPr>
      <w:rFonts w:ascii="Arial" w:eastAsia="Times New Roman" w:hAnsi="Arial"/>
      <w:color w:val="auto"/>
      <w:sz w:val="36"/>
      <w:szCs w:val="20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185707"/>
    <w:pPr>
      <w:overflowPunct w:val="0"/>
      <w:autoSpaceDE w:val="0"/>
      <w:autoSpaceDN w:val="0"/>
      <w:adjustRightInd w:val="0"/>
      <w:spacing w:before="240" w:after="60" w:line="240" w:lineRule="auto"/>
      <w:jc w:val="right"/>
      <w:textAlignment w:val="baseline"/>
    </w:pPr>
    <w:rPr>
      <w:rFonts w:ascii="Arial" w:eastAsia="Times New Roman" w:hAnsi="Arial"/>
      <w:b/>
      <w:kern w:val="28"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185707"/>
    <w:rPr>
      <w:rFonts w:ascii="Arial" w:eastAsia="Times New Roman" w:hAnsi="Arial"/>
      <w:b/>
      <w:kern w:val="28"/>
      <w:sz w:val="28"/>
      <w:lang w:val="en-US" w:eastAsia="en-US"/>
    </w:rPr>
  </w:style>
  <w:style w:type="paragraph" w:customStyle="1" w:styleId="Readerscomments">
    <w:name w:val="Reader's comments"/>
    <w:basedOn w:val="Normal"/>
    <w:rsid w:val="00185707"/>
    <w:pPr>
      <w:overflowPunct w:val="0"/>
      <w:autoSpaceDE w:val="0"/>
      <w:autoSpaceDN w:val="0"/>
      <w:adjustRightInd w:val="0"/>
      <w:spacing w:before="0" w:after="120" w:line="240" w:lineRule="auto"/>
      <w:jc w:val="left"/>
      <w:textAlignment w:val="baseline"/>
    </w:pPr>
    <w:rPr>
      <w:rFonts w:ascii="Arial" w:eastAsia="Times New Roman" w:hAnsi="Arial"/>
      <w:i/>
      <w:iCs/>
      <w:color w:val="CC00CC"/>
      <w:sz w:val="20"/>
      <w:szCs w:val="20"/>
      <w:lang w:val="en-US"/>
    </w:rPr>
  </w:style>
  <w:style w:type="paragraph" w:customStyle="1" w:styleId="TableText2">
    <w:name w:val="Table Text 2"/>
    <w:basedOn w:val="Normal"/>
    <w:qFormat/>
    <w:rsid w:val="00185707"/>
    <w:pPr>
      <w:overflowPunct w:val="0"/>
      <w:autoSpaceDE w:val="0"/>
      <w:autoSpaceDN w:val="0"/>
      <w:adjustRightInd w:val="0"/>
      <w:spacing w:before="20" w:after="20" w:line="240" w:lineRule="auto"/>
      <w:ind w:left="28" w:right="28"/>
      <w:textAlignment w:val="baseline"/>
    </w:pPr>
    <w:rPr>
      <w:rFonts w:ascii="Arial" w:eastAsia="Times New Roman" w:hAnsi="Arial"/>
      <w:sz w:val="16"/>
      <w:szCs w:val="20"/>
      <w:lang w:val="en-US"/>
    </w:rPr>
  </w:style>
  <w:style w:type="table" w:customStyle="1" w:styleId="TabeladeGrade1Clara-nfase51">
    <w:name w:val="Tabela de Grade 1 Clara - Ênfase 51"/>
    <w:basedOn w:val="Tabelanormal"/>
    <w:uiPriority w:val="46"/>
    <w:rsid w:val="00185707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185707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185707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185707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F81BD" w:themeFill="accent1"/>
    </w:rPr>
  </w:style>
  <w:style w:type="paragraph" w:customStyle="1" w:styleId="Textodoformulrio">
    <w:name w:val="Texto do formulário"/>
    <w:basedOn w:val="Normal"/>
    <w:qFormat/>
    <w:rsid w:val="00185707"/>
    <w:pPr>
      <w:spacing w:before="0" w:line="264" w:lineRule="auto"/>
      <w:jc w:val="left"/>
    </w:pPr>
    <w:rPr>
      <w:rFonts w:asciiTheme="minorHAnsi" w:eastAsiaTheme="minorHAnsi" w:hAnsiTheme="minorHAnsi" w:cstheme="minorBidi"/>
      <w:color w:val="4F81BD" w:themeColor="accent1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43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93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5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7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60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2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3.bin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43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Documents\Consultoria\ADITI\site\padrao%20word%20adi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A64BE-371E-4A0C-902D-A1E2FC87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padrao word aditi.dotx</Template>
  <TotalTime>9228</TotalTime>
  <Pages>7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SIB</vt:lpstr>
    </vt:vector>
  </TitlesOfParts>
  <Manager>Marcelo S Torres;Acrisio Tavares</Manager>
  <Company>ADITI - GESTAO &amp; TI LTDA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SIB</dc:title>
  <dc:subject>Planejamento SIB</dc:subject>
  <dc:creator>Marcelo</dc:creator>
  <cp:keywords>Aditi</cp:keywords>
  <cp:lastModifiedBy>solan</cp:lastModifiedBy>
  <cp:revision>1</cp:revision>
  <cp:lastPrinted>2014-10-10T19:44:00Z</cp:lastPrinted>
  <dcterms:created xsi:type="dcterms:W3CDTF">2014-10-27T21:35:00Z</dcterms:created>
  <dcterms:modified xsi:type="dcterms:W3CDTF">2019-02-18T14:47:00Z</dcterms:modified>
  <cp:category>Qlik</cp:category>
  <cp:contentStatus>ativo</cp:contentStatus>
</cp:coreProperties>
</file>